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126" w:rsidRDefault="00EE0AEF">
      <w:sdt>
        <w:sdtPr>
          <w:id w:val="450829883"/>
          <w:placeholder>
            <w:docPart w:val="DefaultPlaceholder_1082065158"/>
          </w:placeholder>
          <w:text/>
        </w:sdtPr>
        <w:sdtEndPr/>
        <w:sdtContent>
          <w:r w:rsidR="00697696">
            <w:t>BOGOTA</w:t>
          </w:r>
        </w:sdtContent>
      </w:sdt>
      <w:r w:rsidR="00923C65">
        <w:t>,</w:t>
      </w:r>
      <w:r w:rsidR="00400FDD">
        <w:t xml:space="preserve"> </w:t>
      </w:r>
      <w:sdt>
        <w:sdtPr>
          <w:id w:val="1221248337"/>
          <w:placeholder>
            <w:docPart w:val="4F792E5ED9F94AD2B1ECF24C57AE4E44"/>
          </w:placeholder>
          <w:date w:fullDate="2018-03-21T00:00:00Z">
            <w:dateFormat w:val="dd/MM/yyyy"/>
            <w:lid w:val="es-CO"/>
            <w:storeMappedDataAs w:val="dateTime"/>
            <w:calendar w:val="gregorian"/>
          </w:date>
        </w:sdtPr>
        <w:sdtEndPr/>
        <w:sdtContent>
          <w:r w:rsidR="00697696">
            <w:t>21/03/2018</w:t>
          </w:r>
        </w:sdtContent>
      </w:sdt>
    </w:p>
    <w:p w:rsidR="00FA7A23" w:rsidRDefault="00FA7A23"/>
    <w:p w:rsidR="00FA7A23" w:rsidRDefault="00FA7A23"/>
    <w:sdt>
      <w:sdtPr>
        <w:rPr>
          <w:rStyle w:val="Estilo1"/>
        </w:rPr>
        <w:alias w:val="Encabezado"/>
        <w:tag w:val="Encabezado"/>
        <w:id w:val="6921252"/>
        <w:lock w:val="sdtLocked"/>
        <w:placeholder>
          <w:docPart w:val="E02126717D6645A7B9B125049A5C3CCB"/>
        </w:placeholder>
        <w:comboBox>
          <w:listItem w:value="Señores"/>
          <w:listItem w:displayText="Señor" w:value="Señor"/>
          <w:listItem w:displayText="Señora" w:value="Señora"/>
          <w:listItem w:displayText="Señorita" w:value="Señorita"/>
          <w:listItem w:displayText="Doctor" w:value="Doctor"/>
          <w:listItem w:displayText="Doctora" w:value="Doctora"/>
          <w:listItem w:displayText="Ineniero" w:value="Ineniero"/>
          <w:listItem w:displayText="Ingeniera" w:value="Ingeniera"/>
        </w:comboBox>
      </w:sdtPr>
      <w:sdtEndPr>
        <w:rPr>
          <w:rStyle w:val="Estilo1"/>
        </w:rPr>
      </w:sdtEndPr>
      <w:sdtContent>
        <w:p w:rsidR="00FA7A23" w:rsidRDefault="00697696" w:rsidP="004F73D6">
          <w:pPr>
            <w:spacing w:after="0" w:line="240" w:lineRule="auto"/>
            <w:rPr>
              <w:rStyle w:val="Estilo1"/>
            </w:rPr>
          </w:pPr>
          <w:r w:rsidRPr="00697696">
            <w:rPr>
              <w:rStyle w:val="Estilo1"/>
            </w:rPr>
            <w:t xml:space="preserve">Señores  </w:t>
          </w:r>
        </w:p>
      </w:sdtContent>
    </w:sdt>
    <w:sdt>
      <w:sdtPr>
        <w:rPr>
          <w:b/>
        </w:rPr>
        <w:id w:val="6921255"/>
        <w:placeholder>
          <w:docPart w:val="2B963E20D6AA4DA1A63A215A60474763"/>
        </w:placeholder>
      </w:sdtPr>
      <w:sdtEndPr/>
      <w:sdtContent>
        <w:p w:rsidR="00FA7A23" w:rsidRPr="00697696" w:rsidRDefault="00EE0AEF" w:rsidP="004F73D6">
          <w:pPr>
            <w:spacing w:after="0" w:line="240" w:lineRule="auto"/>
            <w:rPr>
              <w:b/>
            </w:rPr>
          </w:pPr>
          <w:sdt>
            <w:sdtPr>
              <w:rPr>
                <w:b/>
              </w:rPr>
              <w:id w:val="6921259"/>
              <w:placeholder>
                <w:docPart w:val="2B963E20D6AA4DA1A63A215A60474763"/>
              </w:placeholder>
            </w:sdtPr>
            <w:sdtEndPr/>
            <w:sdtContent>
              <w:sdt>
                <w:sdtPr>
                  <w:rPr>
                    <w:b/>
                  </w:rPr>
                  <w:id w:val="6921260"/>
                  <w:placeholder>
                    <w:docPart w:val="2B963E20D6AA4DA1A63A215A60474763"/>
                  </w:placeholder>
                </w:sdtPr>
                <w:sdtEndPr/>
                <w:sdtContent>
                  <w:sdt>
                    <w:sdtPr>
                      <w:rPr>
                        <w:b/>
                      </w:rPr>
                      <w:id w:val="6921261"/>
                      <w:placeholder>
                        <w:docPart w:val="2B963E20D6AA4DA1A63A215A60474763"/>
                      </w:placeholder>
                    </w:sdtPr>
                    <w:sdtEndPr/>
                    <w:sdtContent>
                      <w:r w:rsidR="00697696" w:rsidRPr="00697696">
                        <w:rPr>
                          <w:b/>
                        </w:rPr>
                        <w:t>COLSUTEC</w:t>
                      </w:r>
                    </w:sdtContent>
                  </w:sdt>
                </w:sdtContent>
              </w:sdt>
            </w:sdtContent>
          </w:sdt>
        </w:p>
      </w:sdtContent>
    </w:sdt>
    <w:p w:rsidR="004F73D6" w:rsidRDefault="00FA7A23" w:rsidP="004F73D6">
      <w:pPr>
        <w:tabs>
          <w:tab w:val="left" w:pos="2930"/>
          <w:tab w:val="right" w:pos="8504"/>
        </w:tabs>
        <w:spacing w:after="0" w:line="240" w:lineRule="auto"/>
      </w:pPr>
      <w:r>
        <w:t xml:space="preserve"> </w:t>
      </w:r>
      <w:sdt>
        <w:sdtPr>
          <w:id w:val="6921264"/>
          <w:placeholder>
            <w:docPart w:val="94B17502F3E54BE3AD36EF198A9BD4D1"/>
          </w:placeholder>
          <w:comboBox>
            <w:listItem w:value="Elija un elemento."/>
            <w:listItem w:displayText="Sr. " w:value="Sr. "/>
            <w:listItem w:displayText="Sra. " w:value="Sra. "/>
            <w:listItem w:displayText="Srta. " w:value="Srta. "/>
            <w:listItem w:displayText="Dr." w:value="Dr."/>
            <w:listItem w:displayText="Dra. " w:value="Dra. "/>
            <w:listItem w:displayText="Ing." w:value="Ing."/>
          </w:comboBox>
        </w:sdtPr>
        <w:sdtEndPr/>
        <w:sdtContent>
          <w:r w:rsidR="00697696">
            <w:t xml:space="preserve">Sr. </w:t>
          </w:r>
        </w:sdtContent>
      </w:sdt>
      <w:r>
        <w:t xml:space="preserve"> </w:t>
      </w:r>
      <w:sdt>
        <w:sdtPr>
          <w:id w:val="6921268"/>
          <w:placeholder>
            <w:docPart w:val="2B963E20D6AA4DA1A63A215A60474763"/>
          </w:placeholder>
          <w:text/>
        </w:sdtPr>
        <w:sdtEndPr/>
        <w:sdtContent>
          <w:r w:rsidR="00697696">
            <w:t>Cesar Ramírez</w:t>
          </w:r>
        </w:sdtContent>
      </w:sdt>
    </w:p>
    <w:p w:rsidR="00FA7A23" w:rsidRDefault="00EE0AEF" w:rsidP="004F73D6">
      <w:pPr>
        <w:tabs>
          <w:tab w:val="left" w:pos="2930"/>
          <w:tab w:val="right" w:pos="8504"/>
        </w:tabs>
        <w:spacing w:after="0" w:line="240" w:lineRule="auto"/>
      </w:pPr>
      <w:sdt>
        <w:sdtPr>
          <w:id w:val="6921282"/>
          <w:placeholder>
            <w:docPart w:val="2B963E20D6AA4DA1A63A215A60474763"/>
          </w:placeholder>
        </w:sdtPr>
        <w:sdtEndPr/>
        <w:sdtContent>
          <w:r w:rsidR="00697696">
            <w:t>Administrador</w:t>
          </w:r>
        </w:sdtContent>
      </w:sdt>
      <w:r w:rsidR="00FA7A23">
        <w:tab/>
      </w:r>
    </w:p>
    <w:p w:rsidR="00FA7A23" w:rsidRDefault="00697696" w:rsidP="004F73D6">
      <w:pPr>
        <w:tabs>
          <w:tab w:val="left" w:pos="2930"/>
          <w:tab w:val="right" w:pos="8504"/>
        </w:tabs>
        <w:spacing w:after="0" w:line="240" w:lineRule="auto"/>
      </w:pPr>
      <w:r>
        <w:t>Bogotá D, C</w:t>
      </w:r>
    </w:p>
    <w:p w:rsidR="004F73D6" w:rsidRDefault="004F73D6" w:rsidP="00FA7A23">
      <w:pPr>
        <w:tabs>
          <w:tab w:val="left" w:pos="2930"/>
          <w:tab w:val="right" w:pos="8504"/>
        </w:tabs>
      </w:pPr>
    </w:p>
    <w:p w:rsidR="004F73D6" w:rsidRDefault="004F73D6" w:rsidP="00FA7A23">
      <w:pPr>
        <w:tabs>
          <w:tab w:val="left" w:pos="2930"/>
          <w:tab w:val="right" w:pos="8504"/>
        </w:tabs>
      </w:pPr>
    </w:p>
    <w:p w:rsidR="004F73D6" w:rsidRDefault="00EE0AEF" w:rsidP="004F73D6">
      <w:pPr>
        <w:tabs>
          <w:tab w:val="left" w:pos="2930"/>
          <w:tab w:val="right" w:pos="8504"/>
        </w:tabs>
      </w:pPr>
      <w:sdt>
        <w:sdtPr>
          <w:alias w:val="Saludo"/>
          <w:tag w:val="Saludo"/>
          <w:id w:val="6921270"/>
          <w:placeholder>
            <w:docPart w:val="99AD2019BEF147A3AD170154B11A6D56"/>
          </w:placeholder>
          <w:comboBox>
            <w:listItem w:value="Elija un elemento."/>
            <w:listItem w:displayText="Distinguida" w:value="Distinguida"/>
            <w:listItem w:displayText="Distinguido" w:value="Distinguido"/>
            <w:listItem w:displayText="Distinguidos" w:value="Distinguidos"/>
            <w:listItem w:displayText="Apreciado" w:value="Apreciado"/>
            <w:listItem w:displayText="Apreciados" w:value="Apreciados"/>
            <w:listItem w:displayText="Apreciada" w:value="Apreciada"/>
            <w:listItem w:displayText="Cordial saludo" w:value="Cordial saludo"/>
          </w:comboBox>
        </w:sdtPr>
        <w:sdtEndPr/>
        <w:sdtContent>
          <w:r w:rsidR="00697696">
            <w:t>Distinguido</w:t>
          </w:r>
        </w:sdtContent>
      </w:sdt>
      <w:r w:rsidR="004F73D6">
        <w:t xml:space="preserve"> </w:t>
      </w:r>
      <w:sdt>
        <w:sdtPr>
          <w:alias w:val="tratamiento"/>
          <w:tag w:val="tratamiento"/>
          <w:id w:val="702214487"/>
          <w:placeholder>
            <w:docPart w:val="62C2B014503C4A6D9EB7ED7C4DF80176"/>
          </w:placeholder>
          <w:dropDownList>
            <w:listItem w:value="Elija un elemento."/>
            <w:listItem w:displayText="Dr." w:value="Dr."/>
            <w:listItem w:displayText="Dra." w:value="Dra."/>
            <w:listItem w:displayText="Sr." w:value="Sr."/>
            <w:listItem w:displayText="Sra." w:value="Sra."/>
          </w:dropDownList>
        </w:sdtPr>
        <w:sdtEndPr/>
        <w:sdtContent>
          <w:r w:rsidR="00697696">
            <w:t>Sr.</w:t>
          </w:r>
        </w:sdtContent>
      </w:sdt>
      <w:r w:rsidR="004F73D6">
        <w:t xml:space="preserve"> </w:t>
      </w:r>
      <w:sdt>
        <w:sdtPr>
          <w:id w:val="6921278"/>
          <w:placeholder>
            <w:docPart w:val="2B963E20D6AA4DA1A63A215A60474763"/>
          </w:placeholder>
        </w:sdtPr>
        <w:sdtEndPr/>
        <w:sdtContent>
          <w:r w:rsidR="00697696">
            <w:t>Ramírez</w:t>
          </w:r>
        </w:sdtContent>
      </w:sdt>
      <w:r w:rsidR="004F73D6">
        <w:t>:</w:t>
      </w:r>
    </w:p>
    <w:sdt>
      <w:sdtPr>
        <w:id w:val="6921305"/>
        <w:placeholder>
          <w:docPart w:val="2B963E20D6AA4DA1A63A215A60474763"/>
        </w:placeholder>
      </w:sdtPr>
      <w:sdtEndPr/>
      <w:sdtContent>
        <w:p w:rsidR="00244FDA" w:rsidRDefault="004E4F1C" w:rsidP="002C123B">
          <w:pPr>
            <w:tabs>
              <w:tab w:val="left" w:pos="2930"/>
              <w:tab w:val="right" w:pos="8504"/>
            </w:tabs>
            <w:jc w:val="both"/>
          </w:pPr>
          <w:r>
            <w:rPr>
              <w:rFonts w:ascii="Arial" w:hAnsi="Arial" w:cs="Arial"/>
              <w:sz w:val="24"/>
              <w:szCs w:val="24"/>
            </w:rPr>
            <w:t>El software actualme</w:t>
          </w:r>
          <w:r w:rsidR="00534006">
            <w:rPr>
              <w:rFonts w:ascii="Arial" w:hAnsi="Arial" w:cs="Arial"/>
              <w:sz w:val="24"/>
              <w:szCs w:val="24"/>
            </w:rPr>
            <w:t>nte realizado por la empresa JM3D</w:t>
          </w:r>
          <w:r>
            <w:rPr>
              <w:rFonts w:ascii="Arial" w:hAnsi="Arial" w:cs="Arial"/>
              <w:sz w:val="24"/>
              <w:szCs w:val="24"/>
            </w:rPr>
            <w:t xml:space="preserve"> lleva un control de la entrada y salida de vehículos (bicicletas y motos) en las sedes (barrio Colombia y Restrepo) de la empresa COLSUTEC.</w:t>
          </w:r>
        </w:p>
      </w:sdtContent>
    </w:sdt>
    <w:p w:rsidR="00244FDA" w:rsidRPr="00244FDA" w:rsidRDefault="00244FDA" w:rsidP="004F73D6">
      <w:pPr>
        <w:tabs>
          <w:tab w:val="left" w:pos="2930"/>
          <w:tab w:val="right" w:pos="8504"/>
        </w:tabs>
        <w:rPr>
          <w:rFonts w:ascii="Arial" w:hAnsi="Arial" w:cs="Arial"/>
          <w:b/>
          <w:sz w:val="24"/>
          <w:szCs w:val="24"/>
        </w:rPr>
      </w:pPr>
      <w:r w:rsidRPr="00244FDA">
        <w:rPr>
          <w:rFonts w:ascii="Arial" w:hAnsi="Arial" w:cs="Arial"/>
          <w:b/>
          <w:sz w:val="24"/>
          <w:szCs w:val="24"/>
        </w:rPr>
        <w:t>DESCRIPCIÓN DE LOS REQUERIMIENTOS DEL SOFTWARE</w:t>
      </w:r>
    </w:p>
    <w:tbl>
      <w:tblPr>
        <w:tblStyle w:val="Tablaconcuadrcula"/>
        <w:tblpPr w:leftFromText="141" w:rightFromText="141" w:vertAnchor="text" w:horzAnchor="margin" w:tblpXSpec="right" w:tblpY="196"/>
        <w:tblW w:w="8754" w:type="dxa"/>
        <w:tblLook w:val="04A0" w:firstRow="1" w:lastRow="0" w:firstColumn="1" w:lastColumn="0" w:noHBand="0" w:noVBand="1"/>
      </w:tblPr>
      <w:tblGrid>
        <w:gridCol w:w="8754"/>
      </w:tblGrid>
      <w:tr w:rsidR="0081461D" w:rsidTr="008F5A15">
        <w:trPr>
          <w:trHeight w:val="2812"/>
        </w:trPr>
        <w:tc>
          <w:tcPr>
            <w:tcW w:w="8754" w:type="dxa"/>
          </w:tcPr>
          <w:p w:rsidR="0081461D" w:rsidRDefault="0081461D" w:rsidP="0081461D">
            <w:pPr>
              <w:tabs>
                <w:tab w:val="left" w:pos="2930"/>
                <w:tab w:val="right" w:pos="8504"/>
              </w:tabs>
              <w:jc w:val="both"/>
            </w:pPr>
            <w:r>
              <w:t>Número de requisito</w:t>
            </w:r>
            <w:r>
              <w:tab/>
              <w:t>RF01</w:t>
            </w:r>
          </w:p>
          <w:p w:rsidR="0081461D" w:rsidRDefault="0081461D" w:rsidP="0081461D">
            <w:pPr>
              <w:tabs>
                <w:tab w:val="left" w:pos="2930"/>
                <w:tab w:val="right" w:pos="8504"/>
              </w:tabs>
              <w:jc w:val="both"/>
            </w:pPr>
            <w:r>
              <w:t>Nombre de requisito</w:t>
            </w:r>
            <w:r>
              <w:tab/>
              <w:t>Registro Administrador</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Control General del sistema</w:t>
            </w:r>
          </w:p>
          <w:p w:rsidR="0081461D" w:rsidRDefault="0081461D" w:rsidP="0081461D">
            <w:pPr>
              <w:tabs>
                <w:tab w:val="left" w:pos="2930"/>
                <w:tab w:val="right" w:pos="8504"/>
              </w:tabs>
              <w:jc w:val="both"/>
            </w:pPr>
            <w:r>
              <w:t>Descripción del requerimiento</w:t>
            </w:r>
            <w:r>
              <w:tab/>
              <w:t>El administrador deberá registrarse para poder tener visualización de los usuarios.</w:t>
            </w:r>
          </w:p>
          <w:p w:rsidR="0081461D" w:rsidRDefault="0081461D" w:rsidP="0081461D">
            <w:pPr>
              <w:tabs>
                <w:tab w:val="left" w:pos="2930"/>
                <w:tab w:val="right" w:pos="8504"/>
              </w:tabs>
              <w:jc w:val="both"/>
            </w:pPr>
            <w:r>
              <w:t>Requerimiento no funcional</w:t>
            </w:r>
            <w:r>
              <w:tab/>
              <w:t>RNF01</w:t>
            </w:r>
          </w:p>
          <w:p w:rsidR="0081461D" w:rsidRDefault="0081461D" w:rsidP="0081461D">
            <w:pPr>
              <w:tabs>
                <w:tab w:val="left" w:pos="2930"/>
                <w:tab w:val="right" w:pos="8504"/>
              </w:tabs>
              <w:jc w:val="both"/>
            </w:pPr>
            <w:r>
              <w:t>RNF02</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Prioridad del requerimiento</w:t>
            </w:r>
            <w:r>
              <w:tab/>
              <w:t>Alta</w:t>
            </w:r>
          </w:p>
        </w:tc>
      </w:tr>
    </w:tbl>
    <w:sdt>
      <w:sdtPr>
        <w:id w:val="6921313"/>
        <w:placeholder>
          <w:docPart w:val="2B963E20D6AA4DA1A63A215A60474763"/>
        </w:placeholder>
      </w:sdtPr>
      <w:sdtEndPr/>
      <w:sdtContent>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RF02</w:t>
                </w:r>
              </w:p>
              <w:p w:rsidR="0081461D" w:rsidRDefault="0081461D" w:rsidP="0081461D">
                <w:pPr>
                  <w:tabs>
                    <w:tab w:val="left" w:pos="2930"/>
                    <w:tab w:val="right" w:pos="8504"/>
                  </w:tabs>
                  <w:jc w:val="both"/>
                </w:pPr>
                <w:r>
                  <w:t>Nombre de requisito</w:t>
                </w:r>
                <w:r>
                  <w:tab/>
                  <w:t xml:space="preserve">Gestionar Información </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Control General del sistema</w:t>
                </w:r>
              </w:p>
              <w:p w:rsidR="0081461D" w:rsidRDefault="0081461D" w:rsidP="0081461D">
                <w:pPr>
                  <w:tabs>
                    <w:tab w:val="left" w:pos="2930"/>
                    <w:tab w:val="right" w:pos="8504"/>
                  </w:tabs>
                  <w:jc w:val="both"/>
                </w:pPr>
                <w:r>
                  <w:t>Descripción del requerimiento</w:t>
                </w:r>
                <w:r>
                  <w:tab/>
                  <w:t>El sistema permitirá al administrador editar, actualizar, inhabilitar, habilitar información de los usuarios.</w:t>
                </w:r>
              </w:p>
              <w:p w:rsidR="0081461D" w:rsidRDefault="0081461D" w:rsidP="0081461D">
                <w:pPr>
                  <w:tabs>
                    <w:tab w:val="left" w:pos="2930"/>
                    <w:tab w:val="right" w:pos="8504"/>
                  </w:tabs>
                  <w:jc w:val="both"/>
                </w:pPr>
                <w:r>
                  <w:t>Requerimiento no funcional</w:t>
                </w:r>
                <w:r>
                  <w:tab/>
                  <w:t>RNF01RNF02</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RNF07</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RF03</w:t>
                </w:r>
              </w:p>
              <w:p w:rsidR="0081461D" w:rsidRDefault="0081461D" w:rsidP="0081461D">
                <w:pPr>
                  <w:tabs>
                    <w:tab w:val="left" w:pos="2930"/>
                    <w:tab w:val="right" w:pos="8504"/>
                  </w:tabs>
                  <w:jc w:val="both"/>
                </w:pPr>
                <w:r>
                  <w:t>Nombre de requisito</w:t>
                </w:r>
                <w:r>
                  <w:tab/>
                  <w:t>Registro Vigilante</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Control de verificación</w:t>
                </w:r>
              </w:p>
              <w:p w:rsidR="0081461D" w:rsidRDefault="0081461D" w:rsidP="0081461D">
                <w:pPr>
                  <w:tabs>
                    <w:tab w:val="left" w:pos="2930"/>
                    <w:tab w:val="right" w:pos="8504"/>
                  </w:tabs>
                  <w:jc w:val="both"/>
                </w:pPr>
                <w:r>
                  <w:t>Descripción del requerimiento</w:t>
                </w:r>
                <w:r>
                  <w:tab/>
                  <w:t>El Vigilante deberá registrarse para poder verificar en el sistema los usuarios registrados.</w:t>
                </w:r>
              </w:p>
              <w:p w:rsidR="0081461D" w:rsidRDefault="0081461D" w:rsidP="0081461D">
                <w:pPr>
                  <w:tabs>
                    <w:tab w:val="left" w:pos="2930"/>
                    <w:tab w:val="right" w:pos="8504"/>
                  </w:tabs>
                  <w:jc w:val="both"/>
                </w:pPr>
                <w:r>
                  <w:t>Requerimiento no funcional</w:t>
                </w:r>
                <w:r>
                  <w:tab/>
                  <w:t>RNF01RNF02</w:t>
                </w:r>
              </w:p>
              <w:p w:rsidR="0081461D" w:rsidRDefault="0081461D" w:rsidP="0081461D">
                <w:pPr>
                  <w:tabs>
                    <w:tab w:val="left" w:pos="2930"/>
                    <w:tab w:val="right" w:pos="8504"/>
                  </w:tabs>
                  <w:jc w:val="both"/>
                </w:pPr>
                <w:r>
                  <w:t>RNF06</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RF04</w:t>
                </w:r>
              </w:p>
              <w:p w:rsidR="0081461D" w:rsidRDefault="0081461D" w:rsidP="0081461D">
                <w:pPr>
                  <w:tabs>
                    <w:tab w:val="left" w:pos="2930"/>
                    <w:tab w:val="right" w:pos="8504"/>
                  </w:tabs>
                  <w:jc w:val="both"/>
                </w:pPr>
                <w:r>
                  <w:t>Nombre de requisito</w:t>
                </w:r>
                <w:r>
                  <w:tab/>
                  <w:t xml:space="preserve">Verificar Datos </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Verificar Información del Usuario</w:t>
                </w:r>
              </w:p>
              <w:p w:rsidR="0081461D" w:rsidRDefault="0081461D" w:rsidP="0081461D">
                <w:pPr>
                  <w:tabs>
                    <w:tab w:val="left" w:pos="2930"/>
                    <w:tab w:val="right" w:pos="8504"/>
                  </w:tabs>
                  <w:jc w:val="both"/>
                </w:pPr>
                <w:r>
                  <w:t>Descripción del requerimiento</w:t>
                </w:r>
                <w:r>
                  <w:tab/>
                  <w:t>El sistema permitirá al Vigilante, consultar información del usuario y el vehículo registrado para su ingreso.</w:t>
                </w:r>
              </w:p>
              <w:p w:rsidR="0081461D" w:rsidRDefault="0081461D" w:rsidP="0081461D">
                <w:pPr>
                  <w:tabs>
                    <w:tab w:val="left" w:pos="2930"/>
                    <w:tab w:val="right" w:pos="8504"/>
                  </w:tabs>
                  <w:jc w:val="both"/>
                </w:pPr>
                <w:r>
                  <w:t>Requerimiento no funcional</w:t>
                </w:r>
                <w:r>
                  <w:tab/>
                  <w:t>RNF01RNF02</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RNF07</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RF05</w:t>
                </w:r>
              </w:p>
              <w:p w:rsidR="0081461D" w:rsidRDefault="0081461D" w:rsidP="0081461D">
                <w:pPr>
                  <w:tabs>
                    <w:tab w:val="left" w:pos="2930"/>
                    <w:tab w:val="right" w:pos="8504"/>
                  </w:tabs>
                  <w:jc w:val="both"/>
                </w:pPr>
                <w:r>
                  <w:t>Nombre de requisito</w:t>
                </w:r>
                <w:r>
                  <w:tab/>
                  <w:t>Registro Usuario</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Acceso al parqueadero</w:t>
                </w:r>
              </w:p>
              <w:p w:rsidR="0081461D" w:rsidRDefault="0081461D" w:rsidP="0081461D">
                <w:pPr>
                  <w:tabs>
                    <w:tab w:val="left" w:pos="2930"/>
                    <w:tab w:val="right" w:pos="8504"/>
                  </w:tabs>
                  <w:jc w:val="both"/>
                </w:pPr>
                <w:r>
                  <w:t>Descripción del requerimiento</w:t>
                </w:r>
                <w:r>
                  <w:tab/>
                  <w:t>El usuario deberá registrarse para poder registrar su vehículo.</w:t>
                </w:r>
              </w:p>
              <w:p w:rsidR="0081461D" w:rsidRDefault="0081461D" w:rsidP="0081461D">
                <w:pPr>
                  <w:tabs>
                    <w:tab w:val="left" w:pos="2930"/>
                    <w:tab w:val="right" w:pos="8504"/>
                  </w:tabs>
                  <w:jc w:val="both"/>
                </w:pPr>
                <w:r>
                  <w:t>Requerimiento no funcional</w:t>
                </w:r>
                <w:r>
                  <w:tab/>
                  <w:t>RNF01RNF02</w:t>
                </w:r>
              </w:p>
              <w:p w:rsidR="0081461D" w:rsidRDefault="0081461D" w:rsidP="0081461D">
                <w:pPr>
                  <w:tabs>
                    <w:tab w:val="left" w:pos="2930"/>
                    <w:tab w:val="right" w:pos="8504"/>
                  </w:tabs>
                  <w:jc w:val="both"/>
                </w:pPr>
                <w:r>
                  <w:t>RNF06</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RF06</w:t>
                </w:r>
              </w:p>
              <w:p w:rsidR="0081461D" w:rsidRDefault="0081461D" w:rsidP="0081461D">
                <w:pPr>
                  <w:tabs>
                    <w:tab w:val="left" w:pos="2930"/>
                    <w:tab w:val="right" w:pos="8504"/>
                  </w:tabs>
                  <w:jc w:val="both"/>
                </w:pPr>
                <w:r>
                  <w:t>Nombre de requisito</w:t>
                </w:r>
                <w:r>
                  <w:tab/>
                  <w:t>Registro Vehículo</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Acceso al parqueadero</w:t>
                </w:r>
              </w:p>
              <w:p w:rsidR="0081461D" w:rsidRDefault="0081461D" w:rsidP="0081461D">
                <w:pPr>
                  <w:tabs>
                    <w:tab w:val="left" w:pos="2930"/>
                    <w:tab w:val="right" w:pos="8504"/>
                  </w:tabs>
                  <w:jc w:val="both"/>
                </w:pPr>
                <w:r>
                  <w:t>Descripción del requerimiento</w:t>
                </w:r>
                <w:r>
                  <w:tab/>
                  <w:t>El usuario deberá registrar su vehículo para tener acceso al parqueadero.</w:t>
                </w:r>
              </w:p>
              <w:p w:rsidR="0081461D" w:rsidRDefault="0081461D" w:rsidP="0081461D">
                <w:pPr>
                  <w:tabs>
                    <w:tab w:val="left" w:pos="2930"/>
                    <w:tab w:val="right" w:pos="8504"/>
                  </w:tabs>
                  <w:jc w:val="both"/>
                </w:pPr>
                <w:r>
                  <w:t>Requerimiento no funcional</w:t>
                </w:r>
                <w:r>
                  <w:tab/>
                  <w:t>RNF01</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lastRenderedPageBreak/>
                  <w:t>RNF03</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RF07</w:t>
                </w:r>
              </w:p>
              <w:p w:rsidR="0081461D" w:rsidRDefault="0081461D" w:rsidP="0081461D">
                <w:pPr>
                  <w:tabs>
                    <w:tab w:val="left" w:pos="2930"/>
                    <w:tab w:val="right" w:pos="8504"/>
                  </w:tabs>
                  <w:jc w:val="both"/>
                </w:pPr>
                <w:r>
                  <w:t>Nombre de requisito</w:t>
                </w:r>
                <w:r>
                  <w:tab/>
                  <w:t>Gestionar Información Usuario y Vehículo</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Control de la información del usuario</w:t>
                </w:r>
              </w:p>
              <w:p w:rsidR="0081461D" w:rsidRDefault="0081461D" w:rsidP="0081461D">
                <w:pPr>
                  <w:tabs>
                    <w:tab w:val="left" w:pos="2930"/>
                    <w:tab w:val="right" w:pos="8504"/>
                  </w:tabs>
                  <w:jc w:val="both"/>
                </w:pPr>
                <w:r>
                  <w:t>Descripción del requerimiento</w:t>
                </w:r>
                <w:r>
                  <w:tab/>
                  <w:t>El sistema permitirá al usuario editar, consultar, actualizar, e informar novedades inhabilitar.</w:t>
                </w:r>
              </w:p>
              <w:p w:rsidR="0081461D" w:rsidRDefault="0081461D" w:rsidP="0081461D">
                <w:pPr>
                  <w:tabs>
                    <w:tab w:val="left" w:pos="2930"/>
                    <w:tab w:val="right" w:pos="8504"/>
                  </w:tabs>
                  <w:jc w:val="both"/>
                </w:pPr>
                <w:r>
                  <w:t>Requerimiento no funcional</w:t>
                </w:r>
                <w:r>
                  <w:tab/>
                  <w:t>RNF01 RNF04 RNF07</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RF08</w:t>
                </w:r>
              </w:p>
              <w:p w:rsidR="0081461D" w:rsidRDefault="0081461D" w:rsidP="0081461D">
                <w:pPr>
                  <w:tabs>
                    <w:tab w:val="left" w:pos="2930"/>
                    <w:tab w:val="right" w:pos="8504"/>
                  </w:tabs>
                  <w:jc w:val="both"/>
                </w:pPr>
                <w:r>
                  <w:t xml:space="preserve">Nombre de requisito </w:t>
                </w:r>
                <w:r>
                  <w:tab/>
                  <w:t xml:space="preserve">Registro hora de ingreso </w:t>
                </w:r>
              </w:p>
              <w:p w:rsidR="0081461D" w:rsidRDefault="0081461D" w:rsidP="0081461D">
                <w:pPr>
                  <w:tabs>
                    <w:tab w:val="left" w:pos="2930"/>
                    <w:tab w:val="right" w:pos="8504"/>
                  </w:tabs>
                  <w:jc w:val="both"/>
                </w:pPr>
                <w:r>
                  <w:t xml:space="preserve">Tipo </w:t>
                </w:r>
                <w:r>
                  <w:tab/>
                  <w:t xml:space="preserve">Requerimiento funcional </w:t>
                </w:r>
                <w:r>
                  <w:tab/>
                  <w:t xml:space="preserve"> </w:t>
                </w:r>
              </w:p>
              <w:p w:rsidR="0081461D" w:rsidRDefault="0081461D" w:rsidP="0081461D">
                <w:pPr>
                  <w:tabs>
                    <w:tab w:val="left" w:pos="2930"/>
                    <w:tab w:val="right" w:pos="8504"/>
                  </w:tabs>
                  <w:jc w:val="both"/>
                </w:pPr>
                <w:r>
                  <w:t xml:space="preserve">Características </w:t>
                </w:r>
                <w:r>
                  <w:tab/>
                  <w:t xml:space="preserve">Control </w:t>
                </w:r>
              </w:p>
              <w:p w:rsidR="0081461D" w:rsidRDefault="0081461D" w:rsidP="0081461D">
                <w:pPr>
                  <w:tabs>
                    <w:tab w:val="left" w:pos="2930"/>
                    <w:tab w:val="right" w:pos="8504"/>
                  </w:tabs>
                  <w:jc w:val="both"/>
                </w:pPr>
                <w:r>
                  <w:t xml:space="preserve">Descripción del requerimiento </w:t>
                </w:r>
                <w:r>
                  <w:tab/>
                  <w:t xml:space="preserve">El sistema llevara un registro en su base de datos de la hora de entrada de cada persona.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RF09</w:t>
                </w:r>
              </w:p>
              <w:p w:rsidR="0081461D" w:rsidRDefault="0081461D" w:rsidP="0081461D">
                <w:pPr>
                  <w:tabs>
                    <w:tab w:val="left" w:pos="2930"/>
                    <w:tab w:val="right" w:pos="8504"/>
                  </w:tabs>
                  <w:jc w:val="both"/>
                </w:pPr>
                <w:r>
                  <w:t xml:space="preserve">Nombre de requisito </w:t>
                </w:r>
                <w:r>
                  <w:tab/>
                  <w:t xml:space="preserve">Ingreso </w:t>
                </w:r>
              </w:p>
              <w:p w:rsidR="0081461D" w:rsidRDefault="0081461D" w:rsidP="0081461D">
                <w:pPr>
                  <w:tabs>
                    <w:tab w:val="left" w:pos="2930"/>
                    <w:tab w:val="right" w:pos="8504"/>
                  </w:tabs>
                  <w:jc w:val="both"/>
                </w:pPr>
                <w:r>
                  <w:t xml:space="preserve">Tipo </w:t>
                </w:r>
                <w:r>
                  <w:tab/>
                  <w:t xml:space="preserve">Requerimiento funcional  </w:t>
                </w:r>
                <w:r>
                  <w:tab/>
                  <w:t xml:space="preserve"> </w:t>
                </w:r>
              </w:p>
              <w:p w:rsidR="0081461D" w:rsidRDefault="0081461D" w:rsidP="0081461D">
                <w:pPr>
                  <w:tabs>
                    <w:tab w:val="left" w:pos="2930"/>
                    <w:tab w:val="right" w:pos="8504"/>
                  </w:tabs>
                  <w:jc w:val="both"/>
                </w:pPr>
                <w:r>
                  <w:t xml:space="preserve">Características </w:t>
                </w:r>
                <w:r>
                  <w:tab/>
                  <w:t xml:space="preserve">Registrar la entrada del usuario </w:t>
                </w:r>
              </w:p>
              <w:p w:rsidR="0081461D" w:rsidRDefault="0081461D" w:rsidP="0081461D">
                <w:pPr>
                  <w:tabs>
                    <w:tab w:val="left" w:pos="2930"/>
                    <w:tab w:val="right" w:pos="8504"/>
                  </w:tabs>
                  <w:jc w:val="both"/>
                </w:pPr>
                <w:r>
                  <w:t xml:space="preserve">Descripción del requerimiento </w:t>
                </w:r>
                <w:r>
                  <w:tab/>
                  <w:t xml:space="preserve">El sistema le permitirá al usuario entrar poniendo su carnet en el lector de código de barras.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RF10</w:t>
                </w:r>
              </w:p>
              <w:p w:rsidR="0081461D" w:rsidRDefault="0081461D" w:rsidP="0081461D">
                <w:pPr>
                  <w:tabs>
                    <w:tab w:val="left" w:pos="2930"/>
                    <w:tab w:val="right" w:pos="8504"/>
                  </w:tabs>
                  <w:jc w:val="both"/>
                </w:pPr>
                <w:r>
                  <w:t>Nombre de requisito</w:t>
                </w:r>
                <w:r>
                  <w:tab/>
                  <w:t>Registrar pago</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Recepción de dinero</w:t>
                </w:r>
              </w:p>
              <w:p w:rsidR="0081461D" w:rsidRDefault="0081461D" w:rsidP="0081461D">
                <w:pPr>
                  <w:tabs>
                    <w:tab w:val="left" w:pos="2930"/>
                    <w:tab w:val="right" w:pos="8504"/>
                  </w:tabs>
                  <w:jc w:val="both"/>
                </w:pPr>
                <w:r>
                  <w:t>Descripción del requerimiento</w:t>
                </w:r>
                <w:r>
                  <w:tab/>
                  <w:t>El sistema deberá recibir el dinero y registrarlo en el sistema, para ello el usuario deberá poner su carnet, ingresar el dinero.</w:t>
                </w:r>
              </w:p>
              <w:p w:rsidR="0081461D" w:rsidRDefault="0081461D" w:rsidP="0081461D">
                <w:pPr>
                  <w:tabs>
                    <w:tab w:val="left" w:pos="2930"/>
                    <w:tab w:val="right" w:pos="8504"/>
                  </w:tabs>
                  <w:jc w:val="both"/>
                </w:pPr>
                <w:r>
                  <w:t>Requerimiento no funcional</w:t>
                </w:r>
                <w:r>
                  <w:tab/>
                  <w:t>RNF04 RNF03</w:t>
                </w:r>
              </w:p>
              <w:p w:rsidR="0081461D" w:rsidRDefault="0081461D" w:rsidP="0081461D">
                <w:pPr>
                  <w:tabs>
                    <w:tab w:val="left" w:pos="2930"/>
                    <w:tab w:val="right" w:pos="8504"/>
                  </w:tabs>
                  <w:jc w:val="both"/>
                </w:pPr>
                <w:r>
                  <w:tab/>
                  <w:t>RNF05 RNF07</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RF11</w:t>
                </w:r>
              </w:p>
              <w:p w:rsidR="0081461D" w:rsidRDefault="0081461D" w:rsidP="0081461D">
                <w:pPr>
                  <w:tabs>
                    <w:tab w:val="left" w:pos="2930"/>
                    <w:tab w:val="right" w:pos="8504"/>
                  </w:tabs>
                  <w:jc w:val="both"/>
                </w:pPr>
                <w:r>
                  <w:t xml:space="preserve">Nombre de requisito </w:t>
                </w:r>
                <w:r>
                  <w:tab/>
                  <w:t xml:space="preserve">Consultar </w:t>
                </w:r>
              </w:p>
              <w:p w:rsidR="0081461D" w:rsidRDefault="0081461D" w:rsidP="0081461D">
                <w:pPr>
                  <w:tabs>
                    <w:tab w:val="left" w:pos="2930"/>
                    <w:tab w:val="right" w:pos="8504"/>
                  </w:tabs>
                  <w:jc w:val="both"/>
                </w:pPr>
                <w:r>
                  <w:t xml:space="preserve">Tipo </w:t>
                </w:r>
                <w:r>
                  <w:tab/>
                  <w:t xml:space="preserve">Requisito funcional </w:t>
                </w:r>
              </w:p>
              <w:p w:rsidR="0081461D" w:rsidRDefault="0081461D" w:rsidP="0081461D">
                <w:pPr>
                  <w:tabs>
                    <w:tab w:val="left" w:pos="2930"/>
                    <w:tab w:val="right" w:pos="8504"/>
                  </w:tabs>
                  <w:jc w:val="both"/>
                </w:pPr>
                <w:r>
                  <w:t xml:space="preserve">Características </w:t>
                </w:r>
                <w:r>
                  <w:tab/>
                  <w:t xml:space="preserve">Consultar información  </w:t>
                </w:r>
              </w:p>
              <w:p w:rsidR="0081461D" w:rsidRDefault="0081461D" w:rsidP="0081461D">
                <w:pPr>
                  <w:tabs>
                    <w:tab w:val="left" w:pos="2930"/>
                    <w:tab w:val="right" w:pos="8504"/>
                  </w:tabs>
                  <w:jc w:val="both"/>
                </w:pPr>
                <w:r>
                  <w:t xml:space="preserve">Descripción del requerimiento </w:t>
                </w:r>
                <w:r>
                  <w:tab/>
                  <w:t xml:space="preserve">El sistema deberá permitirle al usuario consultar la información sobre él y las características de su vehículo.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RNF02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RF12</w:t>
                </w:r>
              </w:p>
              <w:p w:rsidR="0081461D" w:rsidRDefault="0081461D" w:rsidP="0081461D">
                <w:pPr>
                  <w:tabs>
                    <w:tab w:val="left" w:pos="2930"/>
                    <w:tab w:val="right" w:pos="8504"/>
                  </w:tabs>
                  <w:jc w:val="both"/>
                </w:pPr>
                <w:r>
                  <w:t xml:space="preserve">Nombre de requisito </w:t>
                </w:r>
                <w:r>
                  <w:tab/>
                  <w:t xml:space="preserve">Modificación </w:t>
                </w:r>
              </w:p>
              <w:p w:rsidR="0081461D" w:rsidRDefault="0081461D" w:rsidP="0081461D">
                <w:pPr>
                  <w:tabs>
                    <w:tab w:val="left" w:pos="2930"/>
                    <w:tab w:val="right" w:pos="8504"/>
                  </w:tabs>
                  <w:jc w:val="both"/>
                </w:pPr>
                <w:r>
                  <w:t xml:space="preserve">Tipo </w:t>
                </w:r>
                <w:r>
                  <w:tab/>
                  <w:t xml:space="preserve">Requisito funcional </w:t>
                </w:r>
              </w:p>
              <w:p w:rsidR="0081461D" w:rsidRDefault="0081461D" w:rsidP="0081461D">
                <w:pPr>
                  <w:tabs>
                    <w:tab w:val="left" w:pos="2930"/>
                    <w:tab w:val="right" w:pos="8504"/>
                  </w:tabs>
                  <w:jc w:val="both"/>
                </w:pPr>
                <w:r>
                  <w:t xml:space="preserve">Características </w:t>
                </w:r>
                <w:r>
                  <w:tab/>
                  <w:t xml:space="preserve">Modificar información almacenada </w:t>
                </w:r>
              </w:p>
              <w:p w:rsidR="0081461D" w:rsidRDefault="0081461D" w:rsidP="0081461D">
                <w:pPr>
                  <w:tabs>
                    <w:tab w:val="left" w:pos="2930"/>
                    <w:tab w:val="right" w:pos="8504"/>
                  </w:tabs>
                  <w:jc w:val="both"/>
                </w:pPr>
                <w:r>
                  <w:t xml:space="preserve">Descripción del requerimiento </w:t>
                </w:r>
                <w:r>
                  <w:tab/>
                  <w:t xml:space="preserve">El sistema deberá permitirle a los usuarios cambiar la información sobre sus vehículos o si al momento de que el sistema la registro quedo incompleta llenarla o cambiarla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RNF02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RF13</w:t>
                </w:r>
              </w:p>
              <w:p w:rsidR="0081461D" w:rsidRDefault="0081461D" w:rsidP="0081461D">
                <w:pPr>
                  <w:tabs>
                    <w:tab w:val="left" w:pos="2930"/>
                    <w:tab w:val="right" w:pos="8504"/>
                  </w:tabs>
                  <w:jc w:val="both"/>
                </w:pPr>
                <w:r>
                  <w:t xml:space="preserve">Nombre de requisito </w:t>
                </w:r>
                <w:r>
                  <w:tab/>
                  <w:t xml:space="preserve">Reportes de validación  </w:t>
                </w:r>
              </w:p>
              <w:p w:rsidR="0081461D" w:rsidRDefault="0081461D" w:rsidP="0081461D">
                <w:pPr>
                  <w:tabs>
                    <w:tab w:val="left" w:pos="2930"/>
                    <w:tab w:val="right" w:pos="8504"/>
                  </w:tabs>
                  <w:jc w:val="both"/>
                </w:pPr>
                <w:r>
                  <w:t xml:space="preserve">Tipo </w:t>
                </w:r>
                <w:r>
                  <w:tab/>
                  <w:t xml:space="preserve">Requisito funcional </w:t>
                </w:r>
              </w:p>
              <w:p w:rsidR="0081461D" w:rsidRDefault="0081461D" w:rsidP="0081461D">
                <w:pPr>
                  <w:tabs>
                    <w:tab w:val="left" w:pos="2930"/>
                    <w:tab w:val="right" w:pos="8504"/>
                  </w:tabs>
                  <w:jc w:val="both"/>
                </w:pPr>
                <w:r>
                  <w:t xml:space="preserve">Características </w:t>
                </w:r>
                <w:r>
                  <w:tab/>
                  <w:t xml:space="preserve">Verificar al usuario </w:t>
                </w:r>
              </w:p>
              <w:p w:rsidR="0081461D" w:rsidRDefault="0081461D" w:rsidP="0081461D">
                <w:pPr>
                  <w:tabs>
                    <w:tab w:val="left" w:pos="2930"/>
                    <w:tab w:val="right" w:pos="8504"/>
                  </w:tabs>
                  <w:jc w:val="both"/>
                </w:pPr>
                <w:r>
                  <w:t xml:space="preserve">Descripción del requerimiento </w:t>
                </w:r>
                <w:r>
                  <w:tab/>
                  <w:t xml:space="preserve">El sistema deberá verificar nombre, código del usuario para identificar si está correcto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RNF02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 xml:space="preserve">RF14 </w:t>
                </w:r>
              </w:p>
              <w:p w:rsidR="0081461D" w:rsidRDefault="0081461D" w:rsidP="0081461D">
                <w:pPr>
                  <w:tabs>
                    <w:tab w:val="left" w:pos="2930"/>
                    <w:tab w:val="right" w:pos="8504"/>
                  </w:tabs>
                  <w:jc w:val="both"/>
                </w:pPr>
                <w:r>
                  <w:t xml:space="preserve">Nombre de requisito </w:t>
                </w:r>
                <w:r>
                  <w:tab/>
                  <w:t xml:space="preserve">Registro de hora de salida </w:t>
                </w:r>
              </w:p>
              <w:p w:rsidR="0081461D" w:rsidRDefault="0081461D" w:rsidP="0081461D">
                <w:pPr>
                  <w:tabs>
                    <w:tab w:val="left" w:pos="2930"/>
                    <w:tab w:val="right" w:pos="8504"/>
                  </w:tabs>
                  <w:jc w:val="both"/>
                </w:pPr>
                <w:r>
                  <w:lastRenderedPageBreak/>
                  <w:t xml:space="preserve">Tipo </w:t>
                </w:r>
                <w:r>
                  <w:tab/>
                  <w:t xml:space="preserve">Requerimiento funcional </w:t>
                </w:r>
                <w:r>
                  <w:tab/>
                  <w:t xml:space="preserve"> </w:t>
                </w:r>
              </w:p>
              <w:p w:rsidR="0081461D" w:rsidRDefault="0081461D" w:rsidP="0081461D">
                <w:pPr>
                  <w:tabs>
                    <w:tab w:val="left" w:pos="2930"/>
                    <w:tab w:val="right" w:pos="8504"/>
                  </w:tabs>
                  <w:jc w:val="both"/>
                </w:pPr>
                <w:r>
                  <w:t xml:space="preserve">Características </w:t>
                </w:r>
                <w:r>
                  <w:tab/>
                  <w:t xml:space="preserve">Control </w:t>
                </w:r>
              </w:p>
              <w:p w:rsidR="0081461D" w:rsidRDefault="0081461D" w:rsidP="0081461D">
                <w:pPr>
                  <w:tabs>
                    <w:tab w:val="left" w:pos="2930"/>
                    <w:tab w:val="right" w:pos="8504"/>
                  </w:tabs>
                  <w:jc w:val="both"/>
                </w:pPr>
                <w:r>
                  <w:t xml:space="preserve">Descripción del requerimiento </w:t>
                </w:r>
                <w:r>
                  <w:tab/>
                  <w:t xml:space="preserve">El sistema almacenara en su base de datos la hora en la que sale el usuario. </w:t>
                </w:r>
              </w:p>
              <w:p w:rsidR="0081461D" w:rsidRDefault="0081461D" w:rsidP="0081461D">
                <w:pPr>
                  <w:tabs>
                    <w:tab w:val="left" w:pos="2930"/>
                    <w:tab w:val="right" w:pos="8504"/>
                  </w:tabs>
                  <w:jc w:val="both"/>
                </w:pPr>
                <w:r>
                  <w:t xml:space="preserve">Requerimiento no funcional </w:t>
                </w:r>
                <w:r>
                  <w:tab/>
                  <w:t xml:space="preserve">RNF04 </w:t>
                </w:r>
              </w:p>
              <w:p w:rsidR="0081461D" w:rsidRDefault="0081461D" w:rsidP="0081461D">
                <w:pPr>
                  <w:tabs>
                    <w:tab w:val="left" w:pos="2930"/>
                    <w:tab w:val="right" w:pos="8504"/>
                  </w:tabs>
                  <w:jc w:val="both"/>
                </w:pPr>
                <w:r>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RF15</w:t>
                </w:r>
              </w:p>
              <w:p w:rsidR="0081461D" w:rsidRDefault="0081461D" w:rsidP="0081461D">
                <w:pPr>
                  <w:tabs>
                    <w:tab w:val="left" w:pos="2930"/>
                    <w:tab w:val="right" w:pos="8504"/>
                  </w:tabs>
                  <w:jc w:val="both"/>
                </w:pPr>
                <w:r>
                  <w:t xml:space="preserve">Nombre de requisito </w:t>
                </w:r>
                <w:r>
                  <w:tab/>
                  <w:t xml:space="preserve">Salida de usuarios </w:t>
                </w:r>
              </w:p>
              <w:p w:rsidR="0081461D" w:rsidRDefault="0081461D" w:rsidP="0081461D">
                <w:pPr>
                  <w:tabs>
                    <w:tab w:val="left" w:pos="2930"/>
                    <w:tab w:val="right" w:pos="8504"/>
                  </w:tabs>
                  <w:jc w:val="both"/>
                </w:pPr>
                <w:r>
                  <w:t xml:space="preserve">Tipo </w:t>
                </w:r>
                <w:r>
                  <w:tab/>
                  <w:t xml:space="preserve">Requerimiento funcional </w:t>
                </w:r>
                <w:r>
                  <w:tab/>
                  <w:t xml:space="preserve"> </w:t>
                </w:r>
              </w:p>
              <w:p w:rsidR="0081461D" w:rsidRDefault="0081461D" w:rsidP="0081461D">
                <w:pPr>
                  <w:tabs>
                    <w:tab w:val="left" w:pos="2930"/>
                    <w:tab w:val="right" w:pos="8504"/>
                  </w:tabs>
                  <w:jc w:val="both"/>
                </w:pPr>
                <w:r>
                  <w:t xml:space="preserve">Características </w:t>
                </w:r>
                <w:r>
                  <w:tab/>
                  <w:t xml:space="preserve">Verificación de salida  </w:t>
                </w:r>
              </w:p>
              <w:p w:rsidR="0081461D" w:rsidRDefault="0081461D" w:rsidP="0081461D">
                <w:pPr>
                  <w:tabs>
                    <w:tab w:val="left" w:pos="2930"/>
                    <w:tab w:val="right" w:pos="8504"/>
                  </w:tabs>
                  <w:jc w:val="both"/>
                </w:pPr>
                <w:r>
                  <w:t xml:space="preserve">Descripción del requerimiento </w:t>
                </w:r>
                <w:r>
                  <w:tab/>
                  <w:t xml:space="preserve">El sistema deberá verificar si el usuario que sale  es el correcto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p w:rsidR="00244FDA" w:rsidRPr="00F860B8" w:rsidRDefault="00EE0AEF" w:rsidP="002C123B">
          <w:pPr>
            <w:tabs>
              <w:tab w:val="left" w:pos="2930"/>
              <w:tab w:val="right" w:pos="8504"/>
            </w:tabs>
            <w:jc w:val="both"/>
          </w:pPr>
        </w:p>
      </w:sdtContent>
    </w:sdt>
    <w:p w:rsidR="004F73D6" w:rsidRPr="00F860B8" w:rsidRDefault="00244FDA" w:rsidP="004F73D6">
      <w:pPr>
        <w:tabs>
          <w:tab w:val="left" w:pos="2930"/>
          <w:tab w:val="right" w:pos="8504"/>
        </w:tabs>
        <w:rPr>
          <w:rFonts w:ascii="Arial" w:hAnsi="Arial" w:cs="Arial"/>
          <w:b/>
          <w:sz w:val="24"/>
          <w:szCs w:val="24"/>
        </w:rPr>
      </w:pPr>
      <w:r w:rsidRPr="00F860B8">
        <w:rPr>
          <w:rFonts w:ascii="Arial" w:hAnsi="Arial" w:cs="Arial"/>
          <w:b/>
          <w:sz w:val="24"/>
          <w:szCs w:val="24"/>
        </w:rPr>
        <w:t>CARACTERÍSTICAS DEL SOFTWARE</w:t>
      </w:r>
    </w:p>
    <w:tbl>
      <w:tblPr>
        <w:tblStyle w:val="Tablaconcuadrcula"/>
        <w:tblW w:w="0" w:type="auto"/>
        <w:tblLook w:val="04A0" w:firstRow="1" w:lastRow="0" w:firstColumn="1" w:lastColumn="0" w:noHBand="0" w:noVBand="1"/>
      </w:tblPr>
      <w:tblGrid>
        <w:gridCol w:w="8494"/>
      </w:tblGrid>
      <w:tr w:rsidR="00F860B8" w:rsidRP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RNF01</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Rendimiento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Reacción al registro</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deberá reaccionar rápidamente ante el registro de los usuarios, consultar y modificar.</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RNF02</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Interfaz</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gráficos</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deberá mostrar imágenes claras y concisas sobre la realización del proceso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RNF03</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Incidencia</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Reacción</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deberá reaccionar ante un problema en la plataforma o condiciones externas.</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RNF04</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Disponibilidad</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Disponibilidad de servicio</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deberá estar disponible durante las jornadas de formación, incluyendo fines de semana.</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RNF05</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Mantenimiento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Verificación correcta del sistema.</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Se deberá semestralmente verificar si el sistema funciona correctamente.</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RNF06</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Portabilidad</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Traslado del sistema</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ab/>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se deberá adaptar a diferentes ambientes y plataformas.</w:t>
            </w:r>
          </w:p>
          <w:p w:rsid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RNF7</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seguridad</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Bloqueo a usuarios externos al sistema</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lastRenderedPageBreak/>
              <w:t>El sistema deberá bloquear el ingreso a usuarios que no tengan identificación de la institución.</w:t>
            </w:r>
          </w:p>
          <w:p w:rsid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Pr="00F860B8" w:rsidRDefault="00F860B8" w:rsidP="004F73D6">
      <w:pPr>
        <w:tabs>
          <w:tab w:val="left" w:pos="2930"/>
          <w:tab w:val="right" w:pos="8504"/>
        </w:tabs>
        <w:rPr>
          <w:rFonts w:ascii="Arial" w:hAnsi="Arial" w:cs="Arial"/>
          <w:sz w:val="24"/>
          <w:szCs w:val="24"/>
        </w:rPr>
      </w:pPr>
    </w:p>
    <w:p w:rsidR="00F860B8" w:rsidRDefault="00F860B8" w:rsidP="004F73D6">
      <w:pPr>
        <w:tabs>
          <w:tab w:val="left" w:pos="2930"/>
          <w:tab w:val="right" w:pos="8504"/>
        </w:tabs>
        <w:rPr>
          <w:rFonts w:ascii="Arial" w:hAnsi="Arial" w:cs="Arial"/>
          <w:b/>
          <w:sz w:val="24"/>
          <w:szCs w:val="24"/>
        </w:rPr>
      </w:pPr>
    </w:p>
    <w:p w:rsidR="00F860B8" w:rsidRPr="00244FDA" w:rsidRDefault="00F860B8" w:rsidP="004F73D6">
      <w:pPr>
        <w:tabs>
          <w:tab w:val="left" w:pos="2930"/>
          <w:tab w:val="right" w:pos="8504"/>
        </w:tabs>
        <w:rPr>
          <w:rFonts w:ascii="Arial" w:hAnsi="Arial" w:cs="Arial"/>
          <w:b/>
          <w:sz w:val="24"/>
          <w:szCs w:val="24"/>
        </w:rPr>
      </w:pPr>
    </w:p>
    <w:p w:rsidR="00FA7A23" w:rsidRDefault="00EE0AEF">
      <w:pPr>
        <w:rPr>
          <w:rFonts w:ascii="Arial" w:hAnsi="Arial" w:cs="Arial"/>
          <w:b/>
          <w:sz w:val="24"/>
          <w:szCs w:val="24"/>
        </w:rPr>
      </w:pPr>
      <w:sdt>
        <w:sdtPr>
          <w:rPr>
            <w:rFonts w:ascii="Arial" w:hAnsi="Arial" w:cs="Arial"/>
            <w:b/>
            <w:sz w:val="24"/>
            <w:szCs w:val="24"/>
          </w:rPr>
          <w:id w:val="6921335"/>
          <w:placeholder>
            <w:docPart w:val="2B963E20D6AA4DA1A63A215A60474763"/>
          </w:placeholder>
        </w:sdtPr>
        <w:sdtEndPr/>
        <w:sdtContent>
          <w:r w:rsidR="0052437E">
            <w:rPr>
              <w:rFonts w:ascii="Arial" w:hAnsi="Arial" w:cs="Arial"/>
              <w:b/>
              <w:sz w:val="24"/>
              <w:szCs w:val="24"/>
            </w:rPr>
            <w:t>RE</w:t>
          </w:r>
          <w:r w:rsidR="00244FDA" w:rsidRPr="00244FDA">
            <w:rPr>
              <w:rFonts w:ascii="Arial" w:hAnsi="Arial" w:cs="Arial"/>
              <w:b/>
              <w:sz w:val="24"/>
              <w:szCs w:val="24"/>
            </w:rPr>
            <w:t>QUISITOS MÍNIMOS DE SOFTWARE PARA LA FUNCIONALIDAD DE</w:t>
          </w:r>
          <w:r w:rsidR="00BB4DD8">
            <w:rPr>
              <w:rFonts w:ascii="Arial" w:hAnsi="Arial" w:cs="Arial"/>
              <w:b/>
              <w:sz w:val="24"/>
              <w:szCs w:val="24"/>
            </w:rPr>
            <w:t xml:space="preserve"> </w:t>
          </w:r>
          <w:r w:rsidR="00244FDA" w:rsidRPr="00244FDA">
            <w:rPr>
              <w:rFonts w:ascii="Arial" w:hAnsi="Arial" w:cs="Arial"/>
              <w:b/>
              <w:sz w:val="24"/>
              <w:szCs w:val="24"/>
            </w:rPr>
            <w:t>L</w:t>
          </w:r>
          <w:r w:rsidR="00BB4DD8">
            <w:rPr>
              <w:rFonts w:ascii="Arial" w:hAnsi="Arial" w:cs="Arial"/>
              <w:b/>
              <w:sz w:val="24"/>
              <w:szCs w:val="24"/>
            </w:rPr>
            <w:t>A</w:t>
          </w:r>
          <w:r w:rsidR="00244FDA" w:rsidRPr="00244FDA">
            <w:rPr>
              <w:rFonts w:ascii="Arial" w:hAnsi="Arial" w:cs="Arial"/>
              <w:b/>
              <w:sz w:val="24"/>
              <w:szCs w:val="24"/>
            </w:rPr>
            <w:t xml:space="preserve"> </w:t>
          </w:r>
          <w:r w:rsidR="00BB4DD8">
            <w:rPr>
              <w:rFonts w:ascii="Arial" w:hAnsi="Arial" w:cs="Arial"/>
              <w:b/>
              <w:sz w:val="24"/>
              <w:szCs w:val="24"/>
            </w:rPr>
            <w:t>APLICACIÓN</w:t>
          </w:r>
        </w:sdtContent>
      </w:sdt>
      <w:r w:rsidR="002C123B">
        <w:rPr>
          <w:rFonts w:ascii="Arial" w:hAnsi="Arial" w:cs="Arial"/>
          <w:b/>
          <w:sz w:val="24"/>
          <w:szCs w:val="24"/>
        </w:rPr>
        <w:t>:</w:t>
      </w:r>
    </w:p>
    <w:sdt>
      <w:sdtPr>
        <w:rPr>
          <w:rFonts w:ascii="Arial" w:hAnsi="Arial" w:cs="Arial"/>
          <w:sz w:val="24"/>
          <w:szCs w:val="24"/>
        </w:rPr>
        <w:id w:val="6921341"/>
        <w:placeholder>
          <w:docPart w:val="2B963E20D6AA4DA1A63A215A60474763"/>
        </w:placeholder>
      </w:sdtPr>
      <w:sdtEndPr/>
      <w:sdtContent>
        <w:p w:rsidR="00BB6551" w:rsidRPr="00BB6551" w:rsidRDefault="00BB6551" w:rsidP="002C123B">
          <w:pPr>
            <w:tabs>
              <w:tab w:val="left" w:pos="2930"/>
              <w:tab w:val="right" w:pos="8504"/>
            </w:tabs>
            <w:jc w:val="both"/>
            <w:rPr>
              <w:rFonts w:ascii="Arial" w:hAnsi="Arial" w:cs="Arial"/>
              <w:b/>
              <w:sz w:val="24"/>
              <w:szCs w:val="24"/>
            </w:rPr>
          </w:pPr>
          <w:r w:rsidRPr="00BB6551">
            <w:rPr>
              <w:rFonts w:ascii="Arial" w:hAnsi="Arial" w:cs="Arial"/>
              <w:b/>
              <w:sz w:val="24"/>
              <w:szCs w:val="24"/>
            </w:rPr>
            <w:t xml:space="preserve">Si se maneja servidor local: </w:t>
          </w:r>
        </w:p>
        <w:p w:rsidR="00BB6551" w:rsidRDefault="00BB6551" w:rsidP="002C123B">
          <w:pPr>
            <w:tabs>
              <w:tab w:val="left" w:pos="2930"/>
              <w:tab w:val="right" w:pos="8504"/>
            </w:tabs>
            <w:jc w:val="both"/>
            <w:rPr>
              <w:rFonts w:ascii="Arial" w:hAnsi="Arial" w:cs="Arial"/>
              <w:sz w:val="24"/>
              <w:szCs w:val="24"/>
            </w:rPr>
          </w:pPr>
          <w:r>
            <w:rPr>
              <w:rFonts w:ascii="Arial" w:hAnsi="Arial" w:cs="Arial"/>
              <w:sz w:val="24"/>
              <w:szCs w:val="24"/>
            </w:rPr>
            <w:t>Wampserver Licencia gratuita</w:t>
          </w:r>
        </w:p>
        <w:p w:rsidR="00BB6551" w:rsidRDefault="00BB6551" w:rsidP="002C123B">
          <w:pPr>
            <w:tabs>
              <w:tab w:val="left" w:pos="2930"/>
              <w:tab w:val="right" w:pos="8504"/>
            </w:tabs>
            <w:jc w:val="both"/>
            <w:rPr>
              <w:rFonts w:ascii="Arial" w:hAnsi="Arial" w:cs="Arial"/>
              <w:sz w:val="24"/>
              <w:szCs w:val="24"/>
            </w:rPr>
          </w:pPr>
          <w:r>
            <w:rPr>
              <w:rFonts w:ascii="Arial" w:hAnsi="Arial" w:cs="Arial"/>
              <w:sz w:val="24"/>
              <w:szCs w:val="24"/>
            </w:rPr>
            <w:t>XAMMP Control panel Licencia Gratuita</w:t>
          </w:r>
        </w:p>
        <w:p w:rsidR="00BB6551" w:rsidRPr="00BB6551" w:rsidRDefault="00BB6551" w:rsidP="002C123B">
          <w:pPr>
            <w:tabs>
              <w:tab w:val="left" w:pos="2930"/>
              <w:tab w:val="right" w:pos="8504"/>
            </w:tabs>
            <w:jc w:val="both"/>
            <w:rPr>
              <w:rFonts w:ascii="Arial" w:hAnsi="Arial" w:cs="Arial"/>
              <w:b/>
              <w:sz w:val="24"/>
              <w:szCs w:val="24"/>
            </w:rPr>
          </w:pPr>
          <w:r>
            <w:rPr>
              <w:rFonts w:ascii="Arial" w:hAnsi="Arial" w:cs="Arial"/>
              <w:sz w:val="24"/>
              <w:szCs w:val="24"/>
            </w:rPr>
            <w:t xml:space="preserve"> </w:t>
          </w:r>
          <w:r w:rsidRPr="00BB6551">
            <w:rPr>
              <w:rFonts w:ascii="Arial" w:hAnsi="Arial" w:cs="Arial"/>
              <w:b/>
              <w:sz w:val="24"/>
              <w:szCs w:val="24"/>
            </w:rPr>
            <w:t xml:space="preserve">Si </w:t>
          </w:r>
          <w:r>
            <w:rPr>
              <w:rFonts w:ascii="Arial" w:hAnsi="Arial" w:cs="Arial"/>
              <w:b/>
              <w:sz w:val="24"/>
              <w:szCs w:val="24"/>
            </w:rPr>
            <w:t xml:space="preserve">se maneja </w:t>
          </w:r>
          <w:r w:rsidRPr="00BB6551">
            <w:rPr>
              <w:rFonts w:ascii="Arial" w:hAnsi="Arial" w:cs="Arial"/>
              <w:b/>
              <w:sz w:val="24"/>
              <w:szCs w:val="24"/>
            </w:rPr>
            <w:t xml:space="preserve"> servidor:</w:t>
          </w:r>
        </w:p>
        <w:p w:rsidR="00BB6551" w:rsidRDefault="00BB6551" w:rsidP="002C123B">
          <w:pPr>
            <w:tabs>
              <w:tab w:val="left" w:pos="2930"/>
              <w:tab w:val="right" w:pos="8504"/>
            </w:tabs>
            <w:jc w:val="both"/>
            <w:rPr>
              <w:rFonts w:ascii="Arial" w:hAnsi="Arial" w:cs="Arial"/>
              <w:sz w:val="24"/>
              <w:szCs w:val="24"/>
            </w:rPr>
          </w:pPr>
          <w:r>
            <w:rPr>
              <w:rFonts w:ascii="Arial" w:hAnsi="Arial" w:cs="Arial"/>
              <w:sz w:val="24"/>
              <w:szCs w:val="24"/>
            </w:rPr>
            <w:t xml:space="preserve">Hosting </w:t>
          </w:r>
        </w:p>
        <w:p w:rsidR="00BB6551" w:rsidRDefault="00BB6551" w:rsidP="002C123B">
          <w:pPr>
            <w:tabs>
              <w:tab w:val="left" w:pos="2930"/>
              <w:tab w:val="right" w:pos="8504"/>
            </w:tabs>
            <w:jc w:val="both"/>
            <w:rPr>
              <w:rFonts w:ascii="Arial" w:hAnsi="Arial" w:cs="Arial"/>
              <w:sz w:val="24"/>
              <w:szCs w:val="24"/>
            </w:rPr>
          </w:pPr>
          <w:r>
            <w:rPr>
              <w:rFonts w:ascii="Arial" w:hAnsi="Arial" w:cs="Arial"/>
              <w:sz w:val="24"/>
              <w:szCs w:val="24"/>
            </w:rPr>
            <w:t>Dominio</w:t>
          </w:r>
        </w:p>
        <w:p w:rsidR="002C123B" w:rsidRDefault="00EE0AEF" w:rsidP="002C123B">
          <w:pPr>
            <w:tabs>
              <w:tab w:val="left" w:pos="2930"/>
              <w:tab w:val="right" w:pos="8504"/>
            </w:tabs>
            <w:jc w:val="both"/>
            <w:rPr>
              <w:rFonts w:ascii="Arial" w:hAnsi="Arial" w:cs="Arial"/>
              <w:sz w:val="24"/>
              <w:szCs w:val="24"/>
            </w:rPr>
          </w:pPr>
        </w:p>
      </w:sdtContent>
    </w:sdt>
    <w:p w:rsidR="002C123B" w:rsidRDefault="002C123B" w:rsidP="002C123B">
      <w:pPr>
        <w:tabs>
          <w:tab w:val="left" w:pos="2930"/>
          <w:tab w:val="right" w:pos="8504"/>
        </w:tabs>
        <w:jc w:val="both"/>
        <w:rPr>
          <w:rFonts w:ascii="Arial" w:hAnsi="Arial" w:cs="Arial"/>
          <w:sz w:val="24"/>
          <w:szCs w:val="24"/>
        </w:rPr>
      </w:pPr>
    </w:p>
    <w:sdt>
      <w:sdtPr>
        <w:rPr>
          <w:rFonts w:ascii="Arial" w:hAnsi="Arial" w:cs="Arial"/>
          <w:sz w:val="24"/>
          <w:szCs w:val="24"/>
        </w:rPr>
        <w:id w:val="6921353"/>
        <w:placeholder>
          <w:docPart w:val="2B963E20D6AA4DA1A63A215A60474763"/>
        </w:placeholder>
      </w:sdtPr>
      <w:sdtEndPr/>
      <w:sdtContent>
        <w:p w:rsidR="002C123B" w:rsidRDefault="002C123B" w:rsidP="002C123B">
          <w:pPr>
            <w:tabs>
              <w:tab w:val="left" w:pos="2930"/>
              <w:tab w:val="right" w:pos="8504"/>
            </w:tabs>
            <w:jc w:val="both"/>
            <w:rPr>
              <w:rFonts w:ascii="Arial" w:hAnsi="Arial" w:cs="Arial"/>
              <w:sz w:val="24"/>
              <w:szCs w:val="24"/>
            </w:rPr>
          </w:pPr>
          <w:r>
            <w:rPr>
              <w:rFonts w:ascii="Arial" w:hAnsi="Arial" w:cs="Arial"/>
              <w:b/>
              <w:sz w:val="24"/>
              <w:szCs w:val="24"/>
            </w:rPr>
            <w:t>REQUISITOS MÍNIMOS DE HARDWARE</w:t>
          </w:r>
        </w:p>
      </w:sdtContent>
    </w:sdt>
    <w:sdt>
      <w:sdtPr>
        <w:rPr>
          <w:rFonts w:ascii="Arial" w:hAnsi="Arial" w:cs="Arial"/>
          <w:sz w:val="24"/>
          <w:szCs w:val="24"/>
        </w:rPr>
        <w:id w:val="6921355"/>
        <w:placeholder>
          <w:docPart w:val="2B963E20D6AA4DA1A63A215A60474763"/>
        </w:placeholder>
      </w:sdtPr>
      <w:sdtEndPr/>
      <w:sdtContent>
        <w:p w:rsidR="00BB6551" w:rsidRPr="00BB6551" w:rsidRDefault="00BB6551" w:rsidP="00BB6551">
          <w:pPr>
            <w:tabs>
              <w:tab w:val="left" w:pos="2930"/>
              <w:tab w:val="right" w:pos="8504"/>
            </w:tabs>
            <w:jc w:val="both"/>
            <w:rPr>
              <w:rFonts w:ascii="Arial" w:hAnsi="Arial" w:cs="Arial"/>
              <w:sz w:val="24"/>
              <w:szCs w:val="24"/>
            </w:rPr>
          </w:pPr>
          <w:r w:rsidRPr="00BB6551">
            <w:rPr>
              <w:rFonts w:ascii="Arial" w:hAnsi="Arial" w:cs="Arial"/>
              <w:sz w:val="24"/>
              <w:szCs w:val="24"/>
            </w:rPr>
            <w:t>2 Computadores hp sistema operativo Windows 10, procesador Intel Core</w:t>
          </w:r>
        </w:p>
        <w:p w:rsidR="00BB6551" w:rsidRPr="00BB6551" w:rsidRDefault="00BB6551" w:rsidP="00BB6551">
          <w:pPr>
            <w:tabs>
              <w:tab w:val="left" w:pos="2930"/>
              <w:tab w:val="right" w:pos="8504"/>
            </w:tabs>
            <w:jc w:val="both"/>
            <w:rPr>
              <w:rFonts w:ascii="Arial" w:hAnsi="Arial" w:cs="Arial"/>
              <w:sz w:val="24"/>
              <w:szCs w:val="24"/>
            </w:rPr>
          </w:pPr>
          <w:r w:rsidRPr="00BB6551">
            <w:rPr>
              <w:rFonts w:ascii="Arial" w:hAnsi="Arial" w:cs="Arial"/>
              <w:sz w:val="24"/>
              <w:szCs w:val="24"/>
            </w:rPr>
            <w:t>i3, una estructura de procesador de 64 bits y memoria RAM de 4.00Gb. Dos</w:t>
          </w:r>
        </w:p>
        <w:p w:rsidR="002C123B" w:rsidRDefault="00BB6551" w:rsidP="00BB6551">
          <w:pPr>
            <w:tabs>
              <w:tab w:val="left" w:pos="2930"/>
              <w:tab w:val="right" w:pos="8504"/>
            </w:tabs>
            <w:jc w:val="both"/>
            <w:rPr>
              <w:rFonts w:ascii="Arial" w:hAnsi="Arial" w:cs="Arial"/>
              <w:sz w:val="24"/>
              <w:szCs w:val="24"/>
            </w:rPr>
          </w:pPr>
          <w:r w:rsidRPr="00BB6551">
            <w:rPr>
              <w:rFonts w:ascii="Arial" w:hAnsi="Arial" w:cs="Arial"/>
              <w:sz w:val="24"/>
              <w:szCs w:val="24"/>
            </w:rPr>
            <w:t>Lectores de barras, dos impresoras</w:t>
          </w:r>
        </w:p>
      </w:sdtContent>
    </w:sdt>
    <w:sdt>
      <w:sdtPr>
        <w:rPr>
          <w:rFonts w:ascii="Arial" w:hAnsi="Arial" w:cs="Arial"/>
          <w:b/>
          <w:sz w:val="24"/>
          <w:szCs w:val="24"/>
        </w:rPr>
        <w:id w:val="6921363"/>
        <w:placeholder>
          <w:docPart w:val="2B963E20D6AA4DA1A63A215A60474763"/>
        </w:placeholder>
      </w:sdtPr>
      <w:sdtEndPr/>
      <w:sdtContent>
        <w:p w:rsidR="002C123B" w:rsidRPr="00CE5409" w:rsidRDefault="00CE5409" w:rsidP="002C123B">
          <w:pPr>
            <w:tabs>
              <w:tab w:val="left" w:pos="2930"/>
              <w:tab w:val="right" w:pos="8504"/>
            </w:tabs>
            <w:jc w:val="both"/>
            <w:rPr>
              <w:rFonts w:ascii="Arial" w:hAnsi="Arial" w:cs="Arial"/>
              <w:b/>
              <w:sz w:val="24"/>
              <w:szCs w:val="24"/>
            </w:rPr>
          </w:pPr>
          <w:r w:rsidRPr="00CE5409">
            <w:rPr>
              <w:rFonts w:ascii="Arial" w:hAnsi="Arial" w:cs="Arial"/>
              <w:b/>
              <w:sz w:val="24"/>
              <w:szCs w:val="24"/>
            </w:rPr>
            <w:t>TIEMPO DE ENTREGA</w:t>
          </w:r>
        </w:p>
      </w:sdtContent>
    </w:sdt>
    <w:sdt>
      <w:sdtPr>
        <w:rPr>
          <w:rFonts w:ascii="Arial" w:hAnsi="Arial" w:cs="Arial"/>
          <w:sz w:val="24"/>
          <w:szCs w:val="24"/>
        </w:rPr>
        <w:id w:val="6921366"/>
        <w:placeholder>
          <w:docPart w:val="2B963E20D6AA4DA1A63A215A60474763"/>
        </w:placeholder>
      </w:sdtPr>
      <w:sdtEndPr/>
      <w:sdtContent>
        <w:p w:rsidR="002C123B" w:rsidRDefault="00BB6551" w:rsidP="002C123B">
          <w:pPr>
            <w:tabs>
              <w:tab w:val="left" w:pos="2930"/>
              <w:tab w:val="right" w:pos="8504"/>
            </w:tabs>
            <w:jc w:val="both"/>
            <w:rPr>
              <w:rFonts w:ascii="Arial" w:hAnsi="Arial" w:cs="Arial"/>
              <w:sz w:val="24"/>
              <w:szCs w:val="24"/>
            </w:rPr>
          </w:pPr>
          <w:r>
            <w:rPr>
              <w:rFonts w:ascii="Arial" w:hAnsi="Arial" w:cs="Arial"/>
              <w:sz w:val="24"/>
              <w:szCs w:val="24"/>
            </w:rPr>
            <w:t>El</w:t>
          </w:r>
          <w:r w:rsidR="00CE5409">
            <w:rPr>
              <w:rFonts w:ascii="Arial" w:hAnsi="Arial" w:cs="Arial"/>
              <w:sz w:val="24"/>
              <w:szCs w:val="24"/>
            </w:rPr>
            <w:t xml:space="preserve"> tiempo pa</w:t>
          </w:r>
          <w:r>
            <w:rPr>
              <w:rFonts w:ascii="Arial" w:hAnsi="Arial" w:cs="Arial"/>
              <w:sz w:val="24"/>
              <w:szCs w:val="24"/>
            </w:rPr>
            <w:t>ra la puesta en producción del</w:t>
          </w:r>
          <w:r w:rsidR="00CE5409">
            <w:rPr>
              <w:rFonts w:ascii="Arial" w:hAnsi="Arial" w:cs="Arial"/>
              <w:sz w:val="24"/>
              <w:szCs w:val="24"/>
            </w:rPr>
            <w:t xml:space="preserve"> software</w:t>
          </w:r>
          <w:r w:rsidR="00BB4DD8">
            <w:rPr>
              <w:rFonts w:ascii="Arial" w:hAnsi="Arial" w:cs="Arial"/>
              <w:sz w:val="24"/>
              <w:szCs w:val="24"/>
            </w:rPr>
            <w:t xml:space="preserve"> </w:t>
          </w:r>
          <w:r>
            <w:rPr>
              <w:rFonts w:ascii="Arial" w:hAnsi="Arial" w:cs="Arial"/>
              <w:sz w:val="24"/>
              <w:szCs w:val="24"/>
            </w:rPr>
            <w:t xml:space="preserve"> es </w:t>
          </w:r>
          <w:r w:rsidR="00496D87">
            <w:rPr>
              <w:rFonts w:ascii="Arial" w:hAnsi="Arial" w:cs="Arial"/>
              <w:sz w:val="24"/>
              <w:szCs w:val="24"/>
            </w:rPr>
            <w:t xml:space="preserve"> aproximadamente </w:t>
          </w:r>
          <w:r>
            <w:rPr>
              <w:rFonts w:ascii="Arial" w:hAnsi="Arial" w:cs="Arial"/>
              <w:sz w:val="24"/>
              <w:szCs w:val="24"/>
            </w:rPr>
            <w:t>entre 3 y 4</w:t>
          </w:r>
          <w:r w:rsidR="00BB4DD8">
            <w:rPr>
              <w:rFonts w:ascii="Arial" w:hAnsi="Arial" w:cs="Arial"/>
              <w:sz w:val="24"/>
              <w:szCs w:val="24"/>
            </w:rPr>
            <w:t xml:space="preserve"> meses más o menos.</w:t>
          </w:r>
        </w:p>
      </w:sdtContent>
    </w:sdt>
    <w:sdt>
      <w:sdtPr>
        <w:rPr>
          <w:rFonts w:ascii="Arial" w:hAnsi="Arial" w:cs="Arial"/>
          <w:b/>
          <w:sz w:val="24"/>
          <w:szCs w:val="24"/>
        </w:rPr>
        <w:id w:val="6921369"/>
        <w:placeholder>
          <w:docPart w:val="2B963E20D6AA4DA1A63A215A60474763"/>
        </w:placeholder>
      </w:sdtPr>
      <w:sdtEndPr/>
      <w:sdtContent>
        <w:p w:rsidR="00CE5409" w:rsidRDefault="00BB4DD8" w:rsidP="002C123B">
          <w:pPr>
            <w:tabs>
              <w:tab w:val="left" w:pos="2930"/>
              <w:tab w:val="right" w:pos="8504"/>
            </w:tabs>
            <w:jc w:val="both"/>
            <w:rPr>
              <w:rFonts w:ascii="Arial" w:hAnsi="Arial" w:cs="Arial"/>
              <w:b/>
              <w:sz w:val="24"/>
              <w:szCs w:val="24"/>
            </w:rPr>
          </w:pPr>
          <w:r w:rsidRPr="00BB4DD8">
            <w:rPr>
              <w:rFonts w:ascii="Arial" w:hAnsi="Arial" w:cs="Arial"/>
              <w:b/>
              <w:sz w:val="24"/>
              <w:szCs w:val="24"/>
            </w:rPr>
            <w:t>CAPACITACIÓN A USUARIOS</w:t>
          </w:r>
        </w:p>
      </w:sdtContent>
    </w:sdt>
    <w:sdt>
      <w:sdtPr>
        <w:rPr>
          <w:rFonts w:ascii="Arial" w:hAnsi="Arial" w:cs="Arial"/>
          <w:b/>
          <w:sz w:val="24"/>
          <w:szCs w:val="24"/>
        </w:rPr>
        <w:id w:val="6921372"/>
        <w:placeholder>
          <w:docPart w:val="2B963E20D6AA4DA1A63A215A60474763"/>
        </w:placeholder>
      </w:sdtPr>
      <w:sdtEndPr/>
      <w:sdtContent>
        <w:p w:rsidR="00206D80" w:rsidRP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t>Las estrategias a emplear son.</w:t>
          </w:r>
        </w:p>
        <w:p w:rsidR="00206D80" w:rsidRP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t>–Desarrollo de trabajos prácticos que se vienen realizando cotidianamente.</w:t>
          </w:r>
        </w:p>
        <w:p w:rsidR="00206D80" w:rsidRP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t>–Presentación de manuales del uso del aplicativo a los usuarios.</w:t>
          </w:r>
        </w:p>
        <w:p w:rsidR="00206D80" w:rsidRP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lastRenderedPageBreak/>
            <w:t>–Realización de folletos.</w:t>
          </w:r>
        </w:p>
        <w:p w:rsid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t>–Metodología de exposición –diálogo.</w:t>
          </w:r>
        </w:p>
        <w:p w:rsidR="00BB4DD8" w:rsidRDefault="00EE0AEF" w:rsidP="002C123B">
          <w:pPr>
            <w:tabs>
              <w:tab w:val="left" w:pos="2930"/>
              <w:tab w:val="right" w:pos="8504"/>
            </w:tabs>
            <w:jc w:val="both"/>
            <w:rPr>
              <w:rFonts w:ascii="Arial" w:hAnsi="Arial" w:cs="Arial"/>
              <w:b/>
              <w:sz w:val="24"/>
              <w:szCs w:val="24"/>
            </w:rPr>
          </w:pPr>
        </w:p>
      </w:sdtContent>
    </w:sdt>
    <w:sdt>
      <w:sdtPr>
        <w:rPr>
          <w:rFonts w:ascii="Arial" w:hAnsi="Arial" w:cs="Arial"/>
          <w:sz w:val="24"/>
          <w:szCs w:val="24"/>
        </w:rPr>
        <w:id w:val="6921380"/>
        <w:placeholder>
          <w:docPart w:val="2B963E20D6AA4DA1A63A215A60474763"/>
        </w:placeholder>
      </w:sdtPr>
      <w:sdtEndPr/>
      <w:sdtContent>
        <w:p w:rsidR="00BB4DD8" w:rsidRDefault="00BB4DD8" w:rsidP="00BB4DD8">
          <w:pPr>
            <w:rPr>
              <w:rFonts w:ascii="Arial" w:hAnsi="Arial" w:cs="Arial"/>
              <w:sz w:val="24"/>
              <w:szCs w:val="24"/>
            </w:rPr>
          </w:pPr>
          <w:r>
            <w:rPr>
              <w:rFonts w:ascii="Arial" w:hAnsi="Arial" w:cs="Arial"/>
              <w:sz w:val="24"/>
              <w:szCs w:val="24"/>
            </w:rPr>
            <w:t>¿</w:t>
          </w:r>
          <w:r w:rsidRPr="00BB4DD8">
            <w:rPr>
              <w:rFonts w:ascii="Arial" w:hAnsi="Arial" w:cs="Arial"/>
              <w:b/>
              <w:sz w:val="24"/>
              <w:szCs w:val="24"/>
            </w:rPr>
            <w:t>QUÉ SE ENTREGA</w:t>
          </w:r>
          <w:r>
            <w:rPr>
              <w:rFonts w:ascii="Arial" w:hAnsi="Arial" w:cs="Arial"/>
              <w:b/>
              <w:sz w:val="24"/>
              <w:szCs w:val="24"/>
            </w:rPr>
            <w:t>?</w:t>
          </w:r>
        </w:p>
      </w:sdtContent>
    </w:sdt>
    <w:sdt>
      <w:sdtPr>
        <w:rPr>
          <w:rFonts w:ascii="Arial" w:hAnsi="Arial" w:cs="Arial"/>
          <w:sz w:val="24"/>
          <w:szCs w:val="24"/>
        </w:rPr>
        <w:id w:val="6921384"/>
        <w:placeholder>
          <w:docPart w:val="2B963E20D6AA4DA1A63A215A60474763"/>
        </w:placeholder>
      </w:sdtPr>
      <w:sdtEndPr/>
      <w:sdtContent>
        <w:p w:rsidR="00BB4DD8" w:rsidRDefault="00206D80" w:rsidP="00BB4DD8">
          <w:pPr>
            <w:jc w:val="both"/>
            <w:rPr>
              <w:rFonts w:ascii="Arial" w:hAnsi="Arial" w:cs="Arial"/>
              <w:sz w:val="24"/>
              <w:szCs w:val="24"/>
            </w:rPr>
          </w:pPr>
          <w:r>
            <w:rPr>
              <w:rFonts w:ascii="Arial" w:hAnsi="Arial" w:cs="Arial"/>
              <w:sz w:val="24"/>
              <w:szCs w:val="24"/>
            </w:rPr>
            <w:t xml:space="preserve">La </w:t>
          </w:r>
          <w:r w:rsidR="00534006">
            <w:rPr>
              <w:rFonts w:ascii="Arial" w:hAnsi="Arial" w:cs="Arial"/>
              <w:sz w:val="24"/>
              <w:szCs w:val="24"/>
            </w:rPr>
            <w:t>empresa JM3D</w:t>
          </w:r>
          <w:r w:rsidR="00BB4DD8">
            <w:rPr>
              <w:rFonts w:ascii="Arial" w:hAnsi="Arial" w:cs="Arial"/>
              <w:sz w:val="24"/>
              <w:szCs w:val="24"/>
            </w:rPr>
            <w:t xml:space="preserve"> se compromete a entregar al cliente, manuales de usuario, manuales de instalación, </w:t>
          </w:r>
          <w:r>
            <w:rPr>
              <w:rFonts w:ascii="Arial" w:hAnsi="Arial" w:cs="Arial"/>
              <w:sz w:val="24"/>
              <w:szCs w:val="24"/>
            </w:rPr>
            <w:t>memoria USB con software, base de datos, archivos de conexión, documentación de software.</w:t>
          </w:r>
        </w:p>
      </w:sdtContent>
    </w:sdt>
    <w:sdt>
      <w:sdtPr>
        <w:rPr>
          <w:rFonts w:ascii="Arial" w:hAnsi="Arial" w:cs="Arial"/>
          <w:sz w:val="24"/>
          <w:szCs w:val="24"/>
        </w:rPr>
        <w:id w:val="6921415"/>
        <w:placeholder>
          <w:docPart w:val="2B963E20D6AA4DA1A63A215A60474763"/>
        </w:placeholder>
      </w:sdtPr>
      <w:sdtEndPr/>
      <w:sdtContent>
        <w:p w:rsidR="00FB1A2F" w:rsidRDefault="00FB1A2F" w:rsidP="00BB4DD8">
          <w:pPr>
            <w:jc w:val="both"/>
            <w:rPr>
              <w:rFonts w:ascii="Arial" w:hAnsi="Arial" w:cs="Arial"/>
              <w:sz w:val="24"/>
              <w:szCs w:val="24"/>
            </w:rPr>
          </w:pPr>
          <w:r w:rsidRPr="00FB1A2F">
            <w:rPr>
              <w:rFonts w:ascii="Arial" w:hAnsi="Arial" w:cs="Arial"/>
              <w:b/>
              <w:sz w:val="24"/>
              <w:szCs w:val="24"/>
            </w:rPr>
            <w:t>GARANTÍA</w:t>
          </w:r>
        </w:p>
      </w:sdtContent>
    </w:sdt>
    <w:sdt>
      <w:sdtPr>
        <w:rPr>
          <w:rFonts w:ascii="Arial" w:hAnsi="Arial" w:cs="Arial"/>
          <w:sz w:val="24"/>
          <w:szCs w:val="24"/>
        </w:rPr>
        <w:id w:val="6921420"/>
        <w:placeholder>
          <w:docPart w:val="2B963E20D6AA4DA1A63A215A60474763"/>
        </w:placeholder>
      </w:sdtPr>
      <w:sdtEndPr/>
      <w:sdtContent>
        <w:p w:rsidR="00FB1A2F" w:rsidRDefault="001505C3" w:rsidP="00BB4DD8">
          <w:pPr>
            <w:jc w:val="both"/>
            <w:rPr>
              <w:rFonts w:ascii="Arial" w:hAnsi="Arial" w:cs="Arial"/>
              <w:sz w:val="24"/>
              <w:szCs w:val="24"/>
            </w:rPr>
          </w:pPr>
          <w:r>
            <w:rPr>
              <w:rFonts w:ascii="Arial" w:hAnsi="Arial" w:cs="Arial"/>
              <w:sz w:val="24"/>
              <w:szCs w:val="24"/>
            </w:rPr>
            <w:t xml:space="preserve">La garantía cubre fallas de lógica, funcionamiento de aplicativo, backups base de datos, </w:t>
          </w:r>
          <w:r w:rsidR="00A161C5">
            <w:rPr>
              <w:rFonts w:ascii="Arial" w:hAnsi="Arial" w:cs="Arial"/>
              <w:sz w:val="24"/>
              <w:szCs w:val="24"/>
            </w:rPr>
            <w:t>reparación</w:t>
          </w:r>
          <w:r>
            <w:rPr>
              <w:rFonts w:ascii="Arial" w:hAnsi="Arial" w:cs="Arial"/>
              <w:sz w:val="24"/>
              <w:szCs w:val="24"/>
            </w:rPr>
            <w:t xml:space="preserve"> de módulos.</w:t>
          </w:r>
        </w:p>
      </w:sdtContent>
    </w:sdt>
    <w:sdt>
      <w:sdtPr>
        <w:rPr>
          <w:rFonts w:ascii="Arial" w:hAnsi="Arial" w:cs="Arial"/>
          <w:sz w:val="24"/>
          <w:szCs w:val="24"/>
        </w:rPr>
        <w:id w:val="6921400"/>
        <w:placeholder>
          <w:docPart w:val="2B963E20D6AA4DA1A63A215A60474763"/>
        </w:placeholder>
      </w:sdtPr>
      <w:sdtEndPr/>
      <w:sdtContent>
        <w:p w:rsidR="00BB4DD8" w:rsidRDefault="00BB4DD8" w:rsidP="00BB4DD8">
          <w:pPr>
            <w:jc w:val="both"/>
            <w:rPr>
              <w:rFonts w:ascii="Arial" w:hAnsi="Arial" w:cs="Arial"/>
              <w:sz w:val="24"/>
              <w:szCs w:val="24"/>
            </w:rPr>
          </w:pPr>
          <w:r w:rsidRPr="00BB4DD8">
            <w:rPr>
              <w:rFonts w:ascii="Arial" w:hAnsi="Arial" w:cs="Arial"/>
              <w:b/>
              <w:sz w:val="24"/>
              <w:szCs w:val="24"/>
            </w:rPr>
            <w:t>MANTENIMIENTO</w:t>
          </w:r>
        </w:p>
      </w:sdtContent>
    </w:sdt>
    <w:sdt>
      <w:sdtPr>
        <w:rPr>
          <w:rFonts w:ascii="Arial" w:hAnsi="Arial" w:cs="Arial"/>
          <w:sz w:val="24"/>
          <w:szCs w:val="24"/>
        </w:rPr>
        <w:id w:val="6921404"/>
        <w:placeholder>
          <w:docPart w:val="2B963E20D6AA4DA1A63A215A60474763"/>
        </w:placeholder>
      </w:sdtPr>
      <w:sdtEndPr/>
      <w:sdtContent>
        <w:p w:rsidR="00BB4DD8" w:rsidRDefault="00534006" w:rsidP="00BB4DD8">
          <w:pPr>
            <w:jc w:val="both"/>
            <w:rPr>
              <w:rFonts w:ascii="Arial" w:hAnsi="Arial" w:cs="Arial"/>
              <w:sz w:val="24"/>
              <w:szCs w:val="24"/>
            </w:rPr>
          </w:pPr>
          <w:r>
            <w:rPr>
              <w:rFonts w:ascii="Arial" w:hAnsi="Arial" w:cs="Arial"/>
              <w:sz w:val="24"/>
              <w:szCs w:val="24"/>
            </w:rPr>
            <w:t>Durante el tiempo de garantía el mantenimiento se realizará cada dos semana con el fin de hacer un monitoreo preventivo, después de terminado el tiempo de garantía el seguimiento se realizara cada dos meses  el costo de cada actualización dependerá del tiempo y el tipo de actualización, el costo base es de $50.000 pesos colombianos, si la actualización requiere capacitación esta la tendrá que brindar la empresa ya que JM3D solo brinda la primera capacitación.</w:t>
          </w:r>
        </w:p>
      </w:sdtContent>
    </w:sdt>
    <w:sdt>
      <w:sdtPr>
        <w:rPr>
          <w:rFonts w:ascii="Arial" w:hAnsi="Arial" w:cs="Arial"/>
          <w:sz w:val="24"/>
          <w:szCs w:val="24"/>
        </w:rPr>
        <w:id w:val="6921426"/>
        <w:placeholder>
          <w:docPart w:val="2B963E20D6AA4DA1A63A215A60474763"/>
        </w:placeholder>
      </w:sdtPr>
      <w:sdtEndPr/>
      <w:sdtContent>
        <w:p w:rsidR="00FB1A2F" w:rsidRDefault="00D7184A" w:rsidP="00BB4DD8">
          <w:pPr>
            <w:jc w:val="both"/>
            <w:rPr>
              <w:rFonts w:ascii="Arial" w:hAnsi="Arial" w:cs="Arial"/>
              <w:sz w:val="24"/>
              <w:szCs w:val="24"/>
            </w:rPr>
          </w:pPr>
          <w:r w:rsidRPr="00D7184A">
            <w:rPr>
              <w:rFonts w:ascii="Arial" w:hAnsi="Arial" w:cs="Arial"/>
              <w:b/>
              <w:sz w:val="24"/>
              <w:szCs w:val="24"/>
            </w:rPr>
            <w:t>OTRAS CONDICIONES Y/O ACLARACIONES</w:t>
          </w:r>
          <w:r>
            <w:rPr>
              <w:rFonts w:ascii="Arial" w:hAnsi="Arial" w:cs="Arial"/>
              <w:sz w:val="24"/>
              <w:szCs w:val="24"/>
            </w:rPr>
            <w:t xml:space="preserve"> </w:t>
          </w:r>
        </w:p>
      </w:sdtContent>
    </w:sdt>
    <w:sdt>
      <w:sdtPr>
        <w:rPr>
          <w:rFonts w:ascii="Arial" w:hAnsi="Arial" w:cs="Arial"/>
          <w:sz w:val="24"/>
          <w:szCs w:val="24"/>
        </w:rPr>
        <w:id w:val="6921433"/>
        <w:placeholder>
          <w:docPart w:val="2B963E20D6AA4DA1A63A215A60474763"/>
        </w:placeholder>
      </w:sdtPr>
      <w:sdtEndPr/>
      <w:sdtContent>
        <w:p w:rsidR="00D7184A" w:rsidRDefault="00534006" w:rsidP="00BB4DD8">
          <w:pPr>
            <w:jc w:val="both"/>
            <w:rPr>
              <w:rFonts w:ascii="Arial" w:hAnsi="Arial" w:cs="Arial"/>
              <w:sz w:val="24"/>
              <w:szCs w:val="24"/>
            </w:rPr>
          </w:pPr>
          <w:r>
            <w:rPr>
              <w:rFonts w:ascii="Arial" w:hAnsi="Arial" w:cs="Arial"/>
              <w:sz w:val="24"/>
              <w:szCs w:val="24"/>
            </w:rPr>
            <w:t xml:space="preserve">Aclaramos que las actualizaciones son diferentes a la adición de módulos por lo tanto son </w:t>
          </w:r>
          <w:r w:rsidR="003F14BB">
            <w:rPr>
              <w:rFonts w:ascii="Arial" w:hAnsi="Arial" w:cs="Arial"/>
              <w:sz w:val="24"/>
              <w:szCs w:val="24"/>
            </w:rPr>
            <w:t>más</w:t>
          </w:r>
          <w:r>
            <w:rPr>
              <w:rFonts w:ascii="Arial" w:hAnsi="Arial" w:cs="Arial"/>
              <w:sz w:val="24"/>
              <w:szCs w:val="24"/>
            </w:rPr>
            <w:t xml:space="preserve"> costosos y se tienen condiciones diferentes.</w:t>
          </w:r>
        </w:p>
      </w:sdtContent>
    </w:sdt>
    <w:p w:rsidR="00D7184A" w:rsidRDefault="00D7184A" w:rsidP="00BB4DD8">
      <w:pPr>
        <w:jc w:val="both"/>
        <w:rPr>
          <w:rFonts w:ascii="Arial" w:hAnsi="Arial" w:cs="Arial"/>
          <w:sz w:val="24"/>
          <w:szCs w:val="24"/>
        </w:rPr>
      </w:pPr>
      <w:r>
        <w:rPr>
          <w:rFonts w:ascii="Arial" w:hAnsi="Arial" w:cs="Arial"/>
          <w:sz w:val="24"/>
          <w:szCs w:val="24"/>
        </w:rPr>
        <w:t>Para constar que las partes están de acuerdo con lo estipulado anteriormente, firman:</w:t>
      </w:r>
    </w:p>
    <w:p w:rsidR="00586CA5" w:rsidRDefault="00586CA5" w:rsidP="00BB4DD8">
      <w:pPr>
        <w:jc w:val="both"/>
        <w:rPr>
          <w:rFonts w:ascii="Arial" w:hAnsi="Arial" w:cs="Arial"/>
          <w:sz w:val="24"/>
          <w:szCs w:val="24"/>
        </w:rPr>
      </w:pPr>
      <w:r>
        <w:rPr>
          <w:rFonts w:ascii="Arial" w:hAnsi="Arial" w:cs="Arial"/>
          <w:sz w:val="24"/>
          <w:szCs w:val="24"/>
        </w:rPr>
        <w:t xml:space="preserve"> </w:t>
      </w:r>
      <w:r w:rsidR="00EE0AEF">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1.5pt;height:96.5pt">
            <v:imagedata r:id="rId4" o:title=""/>
            <o:lock v:ext="edit" ungrouping="t" rotation="t" cropping="t" verticies="t" text="t" grouping="t"/>
            <o:signatureline v:ext="edit" id="{AA8FB2D1-1F42-4EAC-A353-319849320B85}" provid="{00000000-0000-0000-0000-000000000000}" o:suggestedsigner="CLIENTE" allowcomments="t" issignatureline="t"/>
          </v:shape>
        </w:pict>
      </w:r>
      <w:r w:rsidR="00EE0AEF">
        <w:rPr>
          <w:rFonts w:ascii="Arial" w:hAnsi="Arial" w:cs="Arial"/>
          <w:sz w:val="24"/>
          <w:szCs w:val="24"/>
        </w:rPr>
        <w:pict>
          <v:shape id="_x0000_i1026" type="#_x0000_t75" alt="Línea de firma de Microsoft Office..." style="width:191.5pt;height:96.5pt">
            <v:imagedata r:id="rId5" o:title=""/>
            <o:lock v:ext="edit" ungrouping="t" rotation="t" cropping="t" verticies="t" text="t" grouping="t"/>
            <o:signatureline v:ext="edit" id="{827AAC4F-167C-4B0B-9F5A-2EB5F5FB38CA}" provid="{00000000-0000-0000-0000-000000000000}" o:suggestedsigner="Lider del proyecto" allowcomments="t" issignatureline="t"/>
          </v:shape>
        </w:pict>
      </w:r>
    </w:p>
    <w:p w:rsidR="00586CA5" w:rsidRPr="00BB4DD8" w:rsidRDefault="00586CA5" w:rsidP="00BB4DD8">
      <w:pPr>
        <w:jc w:val="both"/>
        <w:rPr>
          <w:rFonts w:ascii="Arial" w:hAnsi="Arial" w:cs="Arial"/>
          <w:sz w:val="24"/>
          <w:szCs w:val="24"/>
        </w:rPr>
      </w:pPr>
      <w:bookmarkStart w:id="0" w:name="_GoBack"/>
      <w:bookmarkEnd w:id="0"/>
    </w:p>
    <w:sectPr w:rsidR="00586CA5" w:rsidRPr="00BB4DD8" w:rsidSect="00FA7A23">
      <w:pgSz w:w="11906" w:h="16838"/>
      <w:pgMar w:top="2268"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37E"/>
    <w:rsid w:val="00070177"/>
    <w:rsid w:val="000962F0"/>
    <w:rsid w:val="001505C3"/>
    <w:rsid w:val="00206D80"/>
    <w:rsid w:val="00244FDA"/>
    <w:rsid w:val="002A6D1C"/>
    <w:rsid w:val="002C123B"/>
    <w:rsid w:val="00310A80"/>
    <w:rsid w:val="00352424"/>
    <w:rsid w:val="003F14BB"/>
    <w:rsid w:val="00400FDD"/>
    <w:rsid w:val="00413471"/>
    <w:rsid w:val="004904AB"/>
    <w:rsid w:val="00496D87"/>
    <w:rsid w:val="00497126"/>
    <w:rsid w:val="004E4F1C"/>
    <w:rsid w:val="004F73D6"/>
    <w:rsid w:val="0052437E"/>
    <w:rsid w:val="00534006"/>
    <w:rsid w:val="00585C3E"/>
    <w:rsid w:val="00586CA5"/>
    <w:rsid w:val="00621646"/>
    <w:rsid w:val="006320D7"/>
    <w:rsid w:val="00697696"/>
    <w:rsid w:val="006F466E"/>
    <w:rsid w:val="0081461D"/>
    <w:rsid w:val="0081695E"/>
    <w:rsid w:val="008F5A15"/>
    <w:rsid w:val="00923C65"/>
    <w:rsid w:val="009827BB"/>
    <w:rsid w:val="00A161C5"/>
    <w:rsid w:val="00A6702A"/>
    <w:rsid w:val="00BB4DD8"/>
    <w:rsid w:val="00BB6551"/>
    <w:rsid w:val="00C123FD"/>
    <w:rsid w:val="00C636F2"/>
    <w:rsid w:val="00CE5409"/>
    <w:rsid w:val="00D7184A"/>
    <w:rsid w:val="00D81928"/>
    <w:rsid w:val="00D963CD"/>
    <w:rsid w:val="00DF2167"/>
    <w:rsid w:val="00E10454"/>
    <w:rsid w:val="00EB3512"/>
    <w:rsid w:val="00EE0AEF"/>
    <w:rsid w:val="00F860B8"/>
    <w:rsid w:val="00FA7A23"/>
    <w:rsid w:val="00FB1A2F"/>
    <w:rsid w:val="00FD56E8"/>
    <w:rsid w:val="00FD6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9A32925-43A7-4AA5-AADD-D0B81077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7A23"/>
    <w:rPr>
      <w:color w:val="808080"/>
    </w:rPr>
  </w:style>
  <w:style w:type="paragraph" w:styleId="Textodeglobo">
    <w:name w:val="Balloon Text"/>
    <w:basedOn w:val="Normal"/>
    <w:link w:val="TextodegloboCar"/>
    <w:uiPriority w:val="99"/>
    <w:semiHidden/>
    <w:unhideWhenUsed/>
    <w:rsid w:val="00FA7A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A23"/>
    <w:rPr>
      <w:rFonts w:ascii="Tahoma" w:hAnsi="Tahoma" w:cs="Tahoma"/>
      <w:sz w:val="16"/>
      <w:szCs w:val="16"/>
    </w:rPr>
  </w:style>
  <w:style w:type="paragraph" w:styleId="Subttulo">
    <w:name w:val="Subtitle"/>
    <w:basedOn w:val="Normal"/>
    <w:next w:val="Normal"/>
    <w:link w:val="SubttuloCar"/>
    <w:uiPriority w:val="11"/>
    <w:qFormat/>
    <w:rsid w:val="00FA7A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A7A23"/>
    <w:rPr>
      <w:rFonts w:asciiTheme="majorHAnsi" w:eastAsiaTheme="majorEastAsia" w:hAnsiTheme="majorHAnsi" w:cstheme="majorBidi"/>
      <w:i/>
      <w:iCs/>
      <w:color w:val="4F81BD" w:themeColor="accent1"/>
      <w:spacing w:val="15"/>
      <w:sz w:val="24"/>
      <w:szCs w:val="24"/>
    </w:rPr>
  </w:style>
  <w:style w:type="character" w:customStyle="1" w:styleId="Estilo1">
    <w:name w:val="Estilo1"/>
    <w:basedOn w:val="Fuentedeprrafopredeter"/>
    <w:uiPriority w:val="1"/>
    <w:rsid w:val="00FA7A23"/>
    <w:rPr>
      <w:rFonts w:ascii="Arial" w:hAnsi="Arial"/>
      <w:b/>
      <w:sz w:val="24"/>
    </w:rPr>
  </w:style>
  <w:style w:type="table" w:styleId="Tablaconcuadrcula">
    <w:name w:val="Table Grid"/>
    <w:basedOn w:val="Tablanormal"/>
    <w:uiPriority w:val="59"/>
    <w:rsid w:val="0081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6583">
      <w:bodyDiv w:val="1"/>
      <w:marLeft w:val="0"/>
      <w:marRight w:val="0"/>
      <w:marTop w:val="0"/>
      <w:marBottom w:val="0"/>
      <w:divBdr>
        <w:top w:val="none" w:sz="0" w:space="0" w:color="auto"/>
        <w:left w:val="none" w:sz="0" w:space="0" w:color="auto"/>
        <w:bottom w:val="none" w:sz="0" w:space="0" w:color="auto"/>
        <w:right w:val="none" w:sz="0" w:space="0" w:color="auto"/>
      </w:divBdr>
    </w:div>
    <w:div w:id="534585233">
      <w:bodyDiv w:val="1"/>
      <w:marLeft w:val="0"/>
      <w:marRight w:val="0"/>
      <w:marTop w:val="0"/>
      <w:marBottom w:val="0"/>
      <w:divBdr>
        <w:top w:val="none" w:sz="0" w:space="0" w:color="auto"/>
        <w:left w:val="none" w:sz="0" w:space="0" w:color="auto"/>
        <w:bottom w:val="none" w:sz="0" w:space="0" w:color="auto"/>
        <w:right w:val="none" w:sz="0" w:space="0" w:color="auto"/>
      </w:divBdr>
    </w:div>
    <w:div w:id="63795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QUELINE\Downloads\plantillaCartaNegocia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2126717D6645A7B9B125049A5C3CCB"/>
        <w:category>
          <w:name w:val="General"/>
          <w:gallery w:val="placeholder"/>
        </w:category>
        <w:types>
          <w:type w:val="bbPlcHdr"/>
        </w:types>
        <w:behaviors>
          <w:behavior w:val="content"/>
        </w:behaviors>
        <w:guid w:val="{231A5A04-1CDB-4E37-A928-8D61D0F9F721}"/>
      </w:docPartPr>
      <w:docPartBody>
        <w:p w:rsidR="006834AD" w:rsidRDefault="00907F31">
          <w:pPr>
            <w:pStyle w:val="E02126717D6645A7B9B125049A5C3CCB"/>
          </w:pPr>
          <w:r w:rsidRPr="004360FA">
            <w:rPr>
              <w:rStyle w:val="Textodelmarcadordeposicin"/>
            </w:rPr>
            <w:t>Elija un elemento.</w:t>
          </w:r>
        </w:p>
      </w:docPartBody>
    </w:docPart>
    <w:docPart>
      <w:docPartPr>
        <w:name w:val="2B963E20D6AA4DA1A63A215A60474763"/>
        <w:category>
          <w:name w:val="General"/>
          <w:gallery w:val="placeholder"/>
        </w:category>
        <w:types>
          <w:type w:val="bbPlcHdr"/>
        </w:types>
        <w:behaviors>
          <w:behavior w:val="content"/>
        </w:behaviors>
        <w:guid w:val="{C9984AEF-0FBD-4646-92E2-991EFF2E9897}"/>
      </w:docPartPr>
      <w:docPartBody>
        <w:p w:rsidR="006834AD" w:rsidRDefault="00907F31">
          <w:pPr>
            <w:pStyle w:val="2B963E20D6AA4DA1A63A215A60474763"/>
          </w:pPr>
          <w:r w:rsidRPr="004360FA">
            <w:rPr>
              <w:rStyle w:val="Textodelmarcadordeposicin"/>
            </w:rPr>
            <w:t>Haga clic aquí para escribir texto.</w:t>
          </w:r>
        </w:p>
      </w:docPartBody>
    </w:docPart>
    <w:docPart>
      <w:docPartPr>
        <w:name w:val="94B17502F3E54BE3AD36EF198A9BD4D1"/>
        <w:category>
          <w:name w:val="General"/>
          <w:gallery w:val="placeholder"/>
        </w:category>
        <w:types>
          <w:type w:val="bbPlcHdr"/>
        </w:types>
        <w:behaviors>
          <w:behavior w:val="content"/>
        </w:behaviors>
        <w:guid w:val="{4791F6C3-80FC-4E77-A097-0D39D1F22AFB}"/>
      </w:docPartPr>
      <w:docPartBody>
        <w:p w:rsidR="006834AD" w:rsidRDefault="006834AD" w:rsidP="006834AD">
          <w:pPr>
            <w:pStyle w:val="94B17502F3E54BE3AD36EF198A9BD4D12"/>
          </w:pPr>
          <w:r w:rsidRPr="004360FA">
            <w:rPr>
              <w:rStyle w:val="Textodelmarcadordeposicin"/>
            </w:rPr>
            <w:t>Elija un elemento.</w:t>
          </w:r>
        </w:p>
      </w:docPartBody>
    </w:docPart>
    <w:docPart>
      <w:docPartPr>
        <w:name w:val="99AD2019BEF147A3AD170154B11A6D56"/>
        <w:category>
          <w:name w:val="General"/>
          <w:gallery w:val="placeholder"/>
        </w:category>
        <w:types>
          <w:type w:val="bbPlcHdr"/>
        </w:types>
        <w:behaviors>
          <w:behavior w:val="content"/>
        </w:behaviors>
        <w:guid w:val="{02B48470-C9ED-44E4-BC35-A3738C439FA3}"/>
      </w:docPartPr>
      <w:docPartBody>
        <w:p w:rsidR="006834AD" w:rsidRDefault="00907F31">
          <w:pPr>
            <w:pStyle w:val="99AD2019BEF147A3AD170154B11A6D56"/>
          </w:pPr>
          <w:r w:rsidRPr="004360FA">
            <w:rPr>
              <w:rStyle w:val="Textodelmarcadordeposicin"/>
            </w:rPr>
            <w:t>Elija un elemento.</w:t>
          </w:r>
        </w:p>
      </w:docPartBody>
    </w:docPart>
    <w:docPart>
      <w:docPartPr>
        <w:name w:val="DefaultPlaceholder_1082065158"/>
        <w:category>
          <w:name w:val="General"/>
          <w:gallery w:val="placeholder"/>
        </w:category>
        <w:types>
          <w:type w:val="bbPlcHdr"/>
        </w:types>
        <w:behaviors>
          <w:behavior w:val="content"/>
        </w:behaviors>
        <w:guid w:val="{4DB5B879-6814-4AFE-BC9E-7BABFA4B65E1}"/>
      </w:docPartPr>
      <w:docPartBody>
        <w:p w:rsidR="000144F5" w:rsidRDefault="006834AD">
          <w:r w:rsidRPr="00816C64">
            <w:rPr>
              <w:rStyle w:val="Textodelmarcadordeposicin"/>
            </w:rPr>
            <w:t>Haga clic aquí para escribir texto.</w:t>
          </w:r>
        </w:p>
      </w:docPartBody>
    </w:docPart>
    <w:docPart>
      <w:docPartPr>
        <w:name w:val="4F792E5ED9F94AD2B1ECF24C57AE4E44"/>
        <w:category>
          <w:name w:val="General"/>
          <w:gallery w:val="placeholder"/>
        </w:category>
        <w:types>
          <w:type w:val="bbPlcHdr"/>
        </w:types>
        <w:behaviors>
          <w:behavior w:val="content"/>
        </w:behaviors>
        <w:guid w:val="{2164B9CE-D150-4AB7-B574-07EFD5689D33}"/>
      </w:docPartPr>
      <w:docPartBody>
        <w:p w:rsidR="000144F5" w:rsidRDefault="006834AD" w:rsidP="006834AD">
          <w:pPr>
            <w:pStyle w:val="4F792E5ED9F94AD2B1ECF24C57AE4E441"/>
          </w:pPr>
          <w:r w:rsidRPr="00816C64">
            <w:rPr>
              <w:rStyle w:val="Textodelmarcadordeposicin"/>
            </w:rPr>
            <w:t>Haga clic aquí para escribir una fecha.</w:t>
          </w:r>
        </w:p>
      </w:docPartBody>
    </w:docPart>
    <w:docPart>
      <w:docPartPr>
        <w:name w:val="62C2B014503C4A6D9EB7ED7C4DF80176"/>
        <w:category>
          <w:name w:val="General"/>
          <w:gallery w:val="placeholder"/>
        </w:category>
        <w:types>
          <w:type w:val="bbPlcHdr"/>
        </w:types>
        <w:behaviors>
          <w:behavior w:val="content"/>
        </w:behaviors>
        <w:guid w:val="{4B5A3E0A-4C4E-40DA-B940-251A86A511DC}"/>
      </w:docPartPr>
      <w:docPartBody>
        <w:p w:rsidR="000144F5" w:rsidRDefault="006834AD" w:rsidP="006834AD">
          <w:pPr>
            <w:pStyle w:val="62C2B014503C4A6D9EB7ED7C4DF80176"/>
          </w:pPr>
          <w:r w:rsidRPr="00816C64">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F31"/>
    <w:rsid w:val="000144F5"/>
    <w:rsid w:val="006834AD"/>
    <w:rsid w:val="006A74CC"/>
    <w:rsid w:val="00907F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34AD"/>
    <w:rPr>
      <w:color w:val="808080"/>
    </w:rPr>
  </w:style>
  <w:style w:type="paragraph" w:customStyle="1" w:styleId="C05718CB379E4C799DFEF596C77A6BA1">
    <w:name w:val="C05718CB379E4C799DFEF596C77A6BA1"/>
  </w:style>
  <w:style w:type="paragraph" w:customStyle="1" w:styleId="E02126717D6645A7B9B125049A5C3CCB">
    <w:name w:val="E02126717D6645A7B9B125049A5C3CCB"/>
  </w:style>
  <w:style w:type="paragraph" w:customStyle="1" w:styleId="2B963E20D6AA4DA1A63A215A60474763">
    <w:name w:val="2B963E20D6AA4DA1A63A215A60474763"/>
  </w:style>
  <w:style w:type="paragraph" w:customStyle="1" w:styleId="94B17502F3E54BE3AD36EF198A9BD4D1">
    <w:name w:val="94B17502F3E54BE3AD36EF198A9BD4D1"/>
  </w:style>
  <w:style w:type="paragraph" w:customStyle="1" w:styleId="99AD2019BEF147A3AD170154B11A6D56">
    <w:name w:val="99AD2019BEF147A3AD170154B11A6D56"/>
  </w:style>
  <w:style w:type="paragraph" w:customStyle="1" w:styleId="4F792E5ED9F94AD2B1ECF24C57AE4E44">
    <w:name w:val="4F792E5ED9F94AD2B1ECF24C57AE4E44"/>
    <w:rsid w:val="006834AD"/>
  </w:style>
  <w:style w:type="paragraph" w:customStyle="1" w:styleId="94B17502F3E54BE3AD36EF198A9BD4D11">
    <w:name w:val="94B17502F3E54BE3AD36EF198A9BD4D11"/>
    <w:rsid w:val="006834AD"/>
  </w:style>
  <w:style w:type="paragraph" w:customStyle="1" w:styleId="4F792E5ED9F94AD2B1ECF24C57AE4E441">
    <w:name w:val="4F792E5ED9F94AD2B1ECF24C57AE4E441"/>
    <w:rsid w:val="006834AD"/>
  </w:style>
  <w:style w:type="paragraph" w:customStyle="1" w:styleId="94B17502F3E54BE3AD36EF198A9BD4D12">
    <w:name w:val="94B17502F3E54BE3AD36EF198A9BD4D12"/>
    <w:rsid w:val="006834AD"/>
  </w:style>
  <w:style w:type="paragraph" w:customStyle="1" w:styleId="62C2B014503C4A6D9EB7ED7C4DF80176">
    <w:name w:val="62C2B014503C4A6D9EB7ED7C4DF80176"/>
    <w:rsid w:val="00683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plantillaCartaNegociación.dotx</Template>
  <TotalTime>0</TotalTime>
  <Pages>8</Pages>
  <Words>1471</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YAQUELINE</dc:creator>
  <cp:lastModifiedBy>SENA</cp:lastModifiedBy>
  <cp:revision>2</cp:revision>
  <dcterms:created xsi:type="dcterms:W3CDTF">2018-03-23T11:30:00Z</dcterms:created>
  <dcterms:modified xsi:type="dcterms:W3CDTF">2018-03-23T11:30:00Z</dcterms:modified>
</cp:coreProperties>
</file>